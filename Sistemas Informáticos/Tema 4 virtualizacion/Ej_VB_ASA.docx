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9C3039" w14:textId="77777777" w:rsidR="00017D60" w:rsidRDefault="00FD497E">
      <w:pPr>
        <w:pStyle w:val="Sinespaciado"/>
        <w:spacing w:before="1540" w:after="240"/>
        <w:jc w:val="center"/>
      </w:pPr>
      <w:r>
        <w:rPr>
          <w:noProof/>
          <w:color w:val="4472C4"/>
        </w:rPr>
        <w:drawing>
          <wp:inline distT="0" distB="0" distL="0" distR="0" wp14:anchorId="5480CD30" wp14:editId="6C4C9489">
            <wp:extent cx="1417320" cy="750896"/>
            <wp:effectExtent l="0" t="0" r="0" b="0"/>
            <wp:docPr id="1" name="Imagen 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7508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F2EA94" w14:textId="35C72C52" w:rsidR="00017D60" w:rsidRDefault="00FD497E">
      <w:pPr>
        <w:pStyle w:val="Sinespaciado"/>
        <w:pBdr>
          <w:top w:val="single" w:sz="6" w:space="6" w:color="4472C4"/>
          <w:bottom w:val="single" w:sz="6" w:space="6" w:color="4472C4"/>
        </w:pBdr>
        <w:spacing w:after="240"/>
        <w:jc w:val="center"/>
      </w:pPr>
      <w:r>
        <w:rPr>
          <w:rFonts w:ascii="Calibri Light" w:hAnsi="Calibri Light"/>
          <w:caps/>
          <w:color w:val="4472C4"/>
          <w:sz w:val="72"/>
          <w:szCs w:val="72"/>
        </w:rPr>
        <w:t xml:space="preserve">configuración inicial </w:t>
      </w:r>
      <w:r w:rsidR="0041016C">
        <w:rPr>
          <w:rFonts w:ascii="Calibri Light" w:hAnsi="Calibri Light"/>
          <w:caps/>
          <w:color w:val="4472C4"/>
          <w:sz w:val="72"/>
          <w:szCs w:val="72"/>
        </w:rPr>
        <w:t>DE  VIRTUALBOX</w:t>
      </w:r>
    </w:p>
    <w:p w14:paraId="511DEA95" w14:textId="77777777" w:rsidR="00017D60" w:rsidRDefault="00FD497E">
      <w:pPr>
        <w:pStyle w:val="Sinespaciado"/>
        <w:jc w:val="center"/>
      </w:pPr>
      <w:r>
        <w:rPr>
          <w:color w:val="4472C4"/>
          <w:sz w:val="28"/>
          <w:szCs w:val="28"/>
        </w:rPr>
        <w:t>Sistemas Informáticos</w:t>
      </w:r>
    </w:p>
    <w:p w14:paraId="03BD4686" w14:textId="77777777" w:rsidR="00017D60" w:rsidRDefault="00FD497E">
      <w:pPr>
        <w:pStyle w:val="Sinespaciado"/>
        <w:spacing w:before="480"/>
        <w:jc w:val="center"/>
      </w:pPr>
      <w:r>
        <w:rPr>
          <w:noProof/>
          <w:color w:val="4472C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EB2D67" wp14:editId="693995F7">
                <wp:simplePos x="0" y="0"/>
                <wp:positionH relativeFrom="page">
                  <wp:posOffset>720090</wp:posOffset>
                </wp:positionH>
                <wp:positionV relativeFrom="page">
                  <wp:posOffset>9088121</wp:posOffset>
                </wp:positionV>
                <wp:extent cx="6120134" cy="518163"/>
                <wp:effectExtent l="0" t="0" r="13966" b="15237"/>
                <wp:wrapNone/>
                <wp:docPr id="2" name="Cuadro de text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4" cy="5181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118594E" w14:textId="77777777" w:rsidR="00017D60" w:rsidRDefault="00FD497E">
                            <w:pPr>
                              <w:pStyle w:val="Sinespaciado"/>
                              <w:jc w:val="center"/>
                            </w:pPr>
                            <w:r>
                              <w:rPr>
                                <w:color w:val="4472C4"/>
                              </w:rPr>
                              <w:t>Antonio Salces Alcaraz (1º DAM)</w:t>
                            </w:r>
                          </w:p>
                          <w:p w14:paraId="3E26CF84" w14:textId="77777777" w:rsidR="00017D60" w:rsidRDefault="00FD497E">
                            <w:pPr>
                              <w:pStyle w:val="Sinespaciado"/>
                              <w:jc w:val="center"/>
                              <w:rPr>
                                <w:color w:val="4472C4"/>
                              </w:rPr>
                            </w:pPr>
                            <w:r>
                              <w:rPr>
                                <w:color w:val="4472C4"/>
                              </w:rPr>
                              <w:t>C.P.I.F.P. Alan Turing</w:t>
                            </w:r>
                          </w:p>
                          <w:p w14:paraId="25E3E97F" w14:textId="33816975" w:rsidR="000B2D02" w:rsidRDefault="000B2D02" w:rsidP="000B2D02">
                            <w:pPr>
                              <w:pStyle w:val="Sinespaciado"/>
                              <w:jc w:val="center"/>
                              <w:rPr>
                                <w:color w:val="4472C4"/>
                              </w:rPr>
                            </w:pPr>
                            <w:r>
                              <w:rPr>
                                <w:color w:val="4472C4"/>
                              </w:rPr>
                              <w:t>03/12/2024</w:t>
                            </w:r>
                          </w:p>
                        </w:txbxContent>
                      </wps:txbx>
                      <wps:bodyPr vert="horz" wrap="square" lIns="0" tIns="0" rIns="0" bIns="0" anchor="b" anchorCtr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0EB2D67" id="_x0000_t202" coordsize="21600,21600" o:spt="202" path="m,l,21600r21600,l21600,xe">
                <v:stroke joinstyle="miter"/>
                <v:path gradientshapeok="t" o:connecttype="rect"/>
              </v:shapetype>
              <v:shape id="Cuadro de texto 142" o:spid="_x0000_s1026" type="#_x0000_t202" style="position:absolute;left:0;text-align:left;margin-left:56.7pt;margin-top:715.6pt;width:481.9pt;height:40.8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" filled="f" stroked="f">
                <v:textbox style="mso-fit-shape-to-text:t" inset="0,0,0,0">
                  <w:txbxContent>
                    <w:p w14:paraId="2118594E" w14:textId="77777777" w:rsidR="00017D60" w:rsidRDefault="00FD497E">
                      <w:pPr>
                        <w:pStyle w:val="Sinespaciado"/>
                        <w:jc w:val="center"/>
                      </w:pPr>
                      <w:r>
                        <w:rPr>
                          <w:color w:val="4472C4"/>
                        </w:rPr>
                        <w:t>Antonio Salces Alcaraz (1º DAM)</w:t>
                      </w:r>
                    </w:p>
                    <w:p w14:paraId="3E26CF84" w14:textId="77777777" w:rsidR="00017D60" w:rsidRDefault="00FD497E">
                      <w:pPr>
                        <w:pStyle w:val="Sinespaciado"/>
                        <w:jc w:val="center"/>
                        <w:rPr>
                          <w:color w:val="4472C4"/>
                        </w:rPr>
                      </w:pPr>
                      <w:r>
                        <w:rPr>
                          <w:color w:val="4472C4"/>
                        </w:rPr>
                        <w:t>C.P.I.F.P. Alan Turing</w:t>
                      </w:r>
                    </w:p>
                    <w:p w14:paraId="25E3E97F" w14:textId="33816975" w:rsidR="000B2D02" w:rsidRDefault="000B2D02" w:rsidP="000B2D02">
                      <w:pPr>
                        <w:pStyle w:val="Sinespaciado"/>
                        <w:jc w:val="center"/>
                        <w:rPr>
                          <w:color w:val="4472C4"/>
                        </w:rPr>
                      </w:pPr>
                      <w:r>
                        <w:rPr>
                          <w:color w:val="4472C4"/>
                        </w:rPr>
                        <w:t>03/12/2024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color w:val="4472C4"/>
        </w:rPr>
        <w:drawing>
          <wp:inline distT="0" distB="0" distL="0" distR="0" wp14:anchorId="613B24DB" wp14:editId="3501D6A0">
            <wp:extent cx="758952" cy="478935"/>
            <wp:effectExtent l="0" t="0" r="3048" b="0"/>
            <wp:docPr id="3" name="Imagen 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8952" cy="47893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F4747D8" w14:textId="77777777" w:rsidR="00017D60" w:rsidRDefault="00FD497E">
      <w:pPr>
        <w:suppressAutoHyphens w:val="0"/>
        <w:spacing w:after="0"/>
        <w:ind w:firstLine="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29395A3" wp14:editId="12E05C12">
            <wp:simplePos x="0" y="0"/>
            <wp:positionH relativeFrom="column">
              <wp:posOffset>805815</wp:posOffset>
            </wp:positionH>
            <wp:positionV relativeFrom="paragraph">
              <wp:posOffset>478450</wp:posOffset>
            </wp:positionV>
            <wp:extent cx="4628519" cy="2708279"/>
            <wp:effectExtent l="0" t="0" r="631" b="0"/>
            <wp:wrapSquare wrapText="bothSides"/>
            <wp:docPr id="4" name="Imagen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8519" cy="27082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3C9BCFAF" w14:textId="77363617" w:rsidR="00017D60" w:rsidRPr="008869E0" w:rsidRDefault="008869E0">
      <w:pPr>
        <w:pageBreakBefore/>
        <w:suppressAutoHyphens w:val="0"/>
        <w:spacing w:after="0"/>
        <w:ind w:firstLine="0"/>
        <w:rPr>
          <w:rFonts w:asciiTheme="majorHAnsi" w:hAnsiTheme="majorHAnsi" w:cstheme="majorHAnsi"/>
          <w:color w:val="4472C4" w:themeColor="accent1"/>
          <w:sz w:val="32"/>
          <w:szCs w:val="32"/>
        </w:rPr>
      </w:pPr>
      <w:r w:rsidRPr="008869E0">
        <w:rPr>
          <w:rFonts w:asciiTheme="majorHAnsi" w:hAnsiTheme="majorHAnsi" w:cstheme="majorHAnsi"/>
          <w:color w:val="4472C4" w:themeColor="accent1"/>
          <w:sz w:val="32"/>
          <w:szCs w:val="32"/>
        </w:rPr>
        <w:lastRenderedPageBreak/>
        <w:t>Índice</w:t>
      </w:r>
    </w:p>
    <w:p w14:paraId="4DAA798F" w14:textId="09ADF7BF" w:rsidR="0041016C" w:rsidRDefault="00FD497E" w:rsidP="008869E0">
      <w:pPr>
        <w:pStyle w:val="TDC1"/>
        <w:rPr>
          <w:rFonts w:asciiTheme="minorHAnsi" w:eastAsiaTheme="minorEastAsia" w:hAnsiTheme="minorHAnsi" w:cstheme="minorBidi"/>
          <w:noProof/>
          <w:kern w:val="0"/>
          <w:u w:val="none"/>
          <w:lang w:eastAsia="es-ES" w:bidi="ar-SA"/>
        </w:rPr>
      </w:pPr>
      <w:r>
        <w:rPr>
          <w:rFonts w:ascii="Liberation Serif" w:hAnsi="Liberation Serif" w:cs="Arial"/>
          <w:sz w:val="24"/>
          <w:szCs w:val="24"/>
          <w:u w:val="none"/>
        </w:rPr>
        <w:fldChar w:fldCharType="begin"/>
      </w:r>
      <w:r>
        <w:instrText xml:space="preserve"> TOC \o "1-3" \u \h </w:instrText>
      </w:r>
      <w:r>
        <w:rPr>
          <w:rFonts w:ascii="Liberation Serif" w:hAnsi="Liberation Serif" w:cs="Arial"/>
          <w:sz w:val="24"/>
          <w:szCs w:val="24"/>
          <w:u w:val="none"/>
        </w:rPr>
        <w:fldChar w:fldCharType="separate"/>
      </w:r>
      <w:hyperlink w:anchor="_Toc184078322" w:history="1">
        <w:r w:rsidR="0041016C" w:rsidRPr="004A5376">
          <w:rPr>
            <w:rStyle w:val="Hipervnculo"/>
            <w:noProof/>
          </w:rPr>
          <w:t>1.</w:t>
        </w:r>
        <w:r w:rsidR="0041016C">
          <w:rPr>
            <w:rFonts w:asciiTheme="minorHAnsi" w:eastAsiaTheme="minorEastAsia" w:hAnsiTheme="minorHAnsi" w:cstheme="minorBidi"/>
            <w:noProof/>
            <w:kern w:val="0"/>
            <w:u w:val="none"/>
            <w:lang w:eastAsia="es-ES" w:bidi="ar-SA"/>
          </w:rPr>
          <w:tab/>
        </w:r>
        <w:r w:rsidR="0041016C" w:rsidRPr="004A5376">
          <w:rPr>
            <w:rStyle w:val="Hipervnculo"/>
            <w:noProof/>
          </w:rPr>
          <w:t>Configuración de la máquina virtual</w:t>
        </w:r>
        <w:r w:rsidR="0041016C">
          <w:rPr>
            <w:noProof/>
          </w:rPr>
          <w:tab/>
        </w:r>
        <w:r w:rsidR="0041016C">
          <w:rPr>
            <w:noProof/>
          </w:rPr>
          <w:fldChar w:fldCharType="begin"/>
        </w:r>
        <w:r w:rsidR="0041016C">
          <w:rPr>
            <w:noProof/>
          </w:rPr>
          <w:instrText xml:space="preserve"> PAGEREF _Toc184078322 \h </w:instrText>
        </w:r>
        <w:r w:rsidR="0041016C">
          <w:rPr>
            <w:noProof/>
          </w:rPr>
        </w:r>
        <w:r w:rsidR="0041016C">
          <w:rPr>
            <w:noProof/>
          </w:rPr>
          <w:fldChar w:fldCharType="separate"/>
        </w:r>
        <w:r w:rsidR="00886660">
          <w:rPr>
            <w:noProof/>
          </w:rPr>
          <w:t>1</w:t>
        </w:r>
        <w:r w:rsidR="0041016C">
          <w:rPr>
            <w:noProof/>
          </w:rPr>
          <w:fldChar w:fldCharType="end"/>
        </w:r>
      </w:hyperlink>
    </w:p>
    <w:p w14:paraId="20064EEC" w14:textId="522D4168" w:rsidR="0041016C" w:rsidRDefault="0041016C">
      <w:pPr>
        <w:pStyle w:val="TDC3"/>
        <w:tabs>
          <w:tab w:val="left" w:pos="550"/>
          <w:tab w:val="right" w:leader="underscore" w:pos="9628"/>
        </w:tabs>
        <w:rPr>
          <w:rFonts w:asciiTheme="minorHAnsi" w:eastAsiaTheme="minorEastAsia" w:hAnsiTheme="minorHAnsi" w:cstheme="minorBidi"/>
          <w:smallCaps w:val="0"/>
          <w:noProof/>
          <w:kern w:val="0"/>
          <w:lang w:eastAsia="es-ES" w:bidi="ar-SA"/>
        </w:rPr>
      </w:pPr>
      <w:hyperlink w:anchor="_Toc184078323" w:history="1">
        <w:r w:rsidRPr="004A5376">
          <w:rPr>
            <w:rStyle w:val="Hipervnculo"/>
            <w:noProof/>
          </w:rPr>
          <w:t>1.1.</w:t>
        </w:r>
        <w:r>
          <w:rPr>
            <w:rFonts w:asciiTheme="minorHAnsi" w:eastAsiaTheme="minorEastAsia" w:hAnsiTheme="minorHAnsi" w:cstheme="minorBidi"/>
            <w:smallCaps w:val="0"/>
            <w:noProof/>
            <w:kern w:val="0"/>
            <w:lang w:eastAsia="es-ES" w:bidi="ar-SA"/>
          </w:rPr>
          <w:tab/>
        </w:r>
        <w:r w:rsidRPr="004A5376">
          <w:rPr>
            <w:rStyle w:val="Hipervnculo"/>
            <w:noProof/>
          </w:rPr>
          <w:t>Creación de la máquina virtual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_Toc184078323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886660">
          <w:rPr>
            <w:noProof/>
          </w:rPr>
          <w:t>1</w:t>
        </w:r>
        <w:r>
          <w:rPr>
            <w:noProof/>
          </w:rPr>
          <w:fldChar w:fldCharType="end"/>
        </w:r>
      </w:hyperlink>
    </w:p>
    <w:p w14:paraId="2D0E83C2" w14:textId="19726D34" w:rsidR="0041016C" w:rsidRDefault="0041016C">
      <w:pPr>
        <w:pStyle w:val="TDC3"/>
        <w:tabs>
          <w:tab w:val="left" w:pos="554"/>
          <w:tab w:val="right" w:leader="underscore" w:pos="9628"/>
        </w:tabs>
        <w:rPr>
          <w:rFonts w:asciiTheme="minorHAnsi" w:eastAsiaTheme="minorEastAsia" w:hAnsiTheme="minorHAnsi" w:cstheme="minorBidi"/>
          <w:smallCaps w:val="0"/>
          <w:noProof/>
          <w:kern w:val="0"/>
          <w:lang w:eastAsia="es-ES" w:bidi="ar-SA"/>
        </w:rPr>
      </w:pPr>
      <w:hyperlink w:anchor="_Toc184078324" w:history="1">
        <w:r w:rsidRPr="004A5376">
          <w:rPr>
            <w:rStyle w:val="Hipervnculo"/>
            <w:noProof/>
          </w:rPr>
          <w:t>1.2.</w:t>
        </w:r>
        <w:r>
          <w:rPr>
            <w:rFonts w:asciiTheme="minorHAnsi" w:eastAsiaTheme="minorEastAsia" w:hAnsiTheme="minorHAnsi" w:cstheme="minorBidi"/>
            <w:smallCaps w:val="0"/>
            <w:noProof/>
            <w:kern w:val="0"/>
            <w:lang w:eastAsia="es-ES" w:bidi="ar-SA"/>
          </w:rPr>
          <w:tab/>
        </w:r>
        <w:r w:rsidRPr="004A5376">
          <w:rPr>
            <w:rStyle w:val="Hipervnculo"/>
            <w:rFonts w:cs="Mangal"/>
            <w:noProof/>
            <w:spacing w:val="-10"/>
          </w:rPr>
          <w:t>Nombre y S.O.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_Toc184078324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886660">
          <w:rPr>
            <w:noProof/>
          </w:rPr>
          <w:t>1</w:t>
        </w:r>
        <w:r>
          <w:rPr>
            <w:noProof/>
          </w:rPr>
          <w:fldChar w:fldCharType="end"/>
        </w:r>
      </w:hyperlink>
    </w:p>
    <w:p w14:paraId="20E18305" w14:textId="48F53041" w:rsidR="0041016C" w:rsidRDefault="0041016C">
      <w:pPr>
        <w:pStyle w:val="TDC3"/>
        <w:tabs>
          <w:tab w:val="left" w:pos="554"/>
          <w:tab w:val="right" w:leader="underscore" w:pos="9628"/>
        </w:tabs>
        <w:rPr>
          <w:rFonts w:asciiTheme="minorHAnsi" w:eastAsiaTheme="minorEastAsia" w:hAnsiTheme="minorHAnsi" w:cstheme="minorBidi"/>
          <w:smallCaps w:val="0"/>
          <w:noProof/>
          <w:kern w:val="0"/>
          <w:lang w:eastAsia="es-ES" w:bidi="ar-SA"/>
        </w:rPr>
      </w:pPr>
      <w:hyperlink w:anchor="_Toc184078325" w:history="1">
        <w:r w:rsidRPr="004A5376">
          <w:rPr>
            <w:rStyle w:val="Hipervnculo"/>
            <w:noProof/>
          </w:rPr>
          <w:t>1.3.</w:t>
        </w:r>
        <w:r>
          <w:rPr>
            <w:rFonts w:asciiTheme="minorHAnsi" w:eastAsiaTheme="minorEastAsia" w:hAnsiTheme="minorHAnsi" w:cstheme="minorBidi"/>
            <w:smallCaps w:val="0"/>
            <w:noProof/>
            <w:kern w:val="0"/>
            <w:lang w:eastAsia="es-ES" w:bidi="ar-SA"/>
          </w:rPr>
          <w:tab/>
        </w:r>
        <w:r w:rsidRPr="004A5376">
          <w:rPr>
            <w:rStyle w:val="Hipervnculo"/>
            <w:rFonts w:cs="Mangal"/>
            <w:noProof/>
            <w:spacing w:val="-10"/>
          </w:rPr>
          <w:t>Hardware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_Toc184078325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886660">
          <w:rPr>
            <w:noProof/>
          </w:rPr>
          <w:t>1</w:t>
        </w:r>
        <w:r>
          <w:rPr>
            <w:noProof/>
          </w:rPr>
          <w:fldChar w:fldCharType="end"/>
        </w:r>
      </w:hyperlink>
    </w:p>
    <w:p w14:paraId="066C0C9E" w14:textId="699B9FB7" w:rsidR="0041016C" w:rsidRDefault="0041016C">
      <w:pPr>
        <w:pStyle w:val="TDC3"/>
        <w:tabs>
          <w:tab w:val="left" w:pos="554"/>
          <w:tab w:val="right" w:leader="underscore" w:pos="9628"/>
        </w:tabs>
        <w:rPr>
          <w:rFonts w:asciiTheme="minorHAnsi" w:eastAsiaTheme="minorEastAsia" w:hAnsiTheme="minorHAnsi" w:cstheme="minorBidi"/>
          <w:smallCaps w:val="0"/>
          <w:noProof/>
          <w:kern w:val="0"/>
          <w:lang w:eastAsia="es-ES" w:bidi="ar-SA"/>
        </w:rPr>
      </w:pPr>
      <w:hyperlink w:anchor="_Toc184078326" w:history="1">
        <w:r w:rsidRPr="004A5376">
          <w:rPr>
            <w:rStyle w:val="Hipervnculo"/>
            <w:noProof/>
          </w:rPr>
          <w:t>1.4.</w:t>
        </w:r>
        <w:r>
          <w:rPr>
            <w:rFonts w:asciiTheme="minorHAnsi" w:eastAsiaTheme="minorEastAsia" w:hAnsiTheme="minorHAnsi" w:cstheme="minorBidi"/>
            <w:smallCaps w:val="0"/>
            <w:noProof/>
            <w:kern w:val="0"/>
            <w:lang w:eastAsia="es-ES" w:bidi="ar-SA"/>
          </w:rPr>
          <w:tab/>
        </w:r>
        <w:r w:rsidRPr="004A5376">
          <w:rPr>
            <w:rStyle w:val="Hipervnculo"/>
            <w:noProof/>
          </w:rPr>
          <w:t>Disco</w:t>
        </w:r>
        <w:r w:rsidRPr="004A5376">
          <w:rPr>
            <w:rStyle w:val="Hipervnculo"/>
            <w:rFonts w:cs="Mangal"/>
            <w:noProof/>
            <w:spacing w:val="-10"/>
          </w:rPr>
          <w:t xml:space="preserve"> duro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_Toc184078326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886660">
          <w:rPr>
            <w:noProof/>
          </w:rPr>
          <w:t>2</w:t>
        </w:r>
        <w:r>
          <w:rPr>
            <w:noProof/>
          </w:rPr>
          <w:fldChar w:fldCharType="end"/>
        </w:r>
      </w:hyperlink>
    </w:p>
    <w:p w14:paraId="7A2CCCE8" w14:textId="67F2DAE9" w:rsidR="0041016C" w:rsidRDefault="0041016C" w:rsidP="008869E0">
      <w:pPr>
        <w:pStyle w:val="TDC1"/>
        <w:rPr>
          <w:rFonts w:asciiTheme="minorHAnsi" w:eastAsiaTheme="minorEastAsia" w:hAnsiTheme="minorHAnsi" w:cstheme="minorBidi"/>
          <w:noProof/>
          <w:kern w:val="0"/>
          <w:u w:val="none"/>
          <w:lang w:eastAsia="es-ES" w:bidi="ar-SA"/>
        </w:rPr>
      </w:pPr>
      <w:hyperlink w:anchor="_Toc184078327" w:history="1">
        <w:r w:rsidRPr="004A5376">
          <w:rPr>
            <w:rStyle w:val="Hipervnculo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kern w:val="0"/>
            <w:u w:val="none"/>
            <w:lang w:eastAsia="es-ES" w:bidi="ar-SA"/>
          </w:rPr>
          <w:tab/>
        </w:r>
        <w:r w:rsidRPr="004A5376">
          <w:rPr>
            <w:rStyle w:val="Hipervnculo"/>
            <w:noProof/>
          </w:rPr>
          <w:t>Configuración posterior de la máquina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_Toc184078327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886660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23BDD360" w14:textId="21928053" w:rsidR="0041016C" w:rsidRDefault="0041016C">
      <w:pPr>
        <w:pStyle w:val="TDC3"/>
        <w:tabs>
          <w:tab w:val="left" w:pos="550"/>
          <w:tab w:val="right" w:leader="underscore" w:pos="9628"/>
        </w:tabs>
        <w:rPr>
          <w:rFonts w:asciiTheme="minorHAnsi" w:eastAsiaTheme="minorEastAsia" w:hAnsiTheme="minorHAnsi" w:cstheme="minorBidi"/>
          <w:smallCaps w:val="0"/>
          <w:noProof/>
          <w:kern w:val="0"/>
          <w:lang w:eastAsia="es-ES" w:bidi="ar-SA"/>
        </w:rPr>
      </w:pPr>
      <w:hyperlink w:anchor="_Toc184078330" w:history="1">
        <w:r w:rsidRPr="004A5376">
          <w:rPr>
            <w:rStyle w:val="Hipervnculo"/>
            <w:noProof/>
          </w:rPr>
          <w:t>2.1.</w:t>
        </w:r>
        <w:r>
          <w:rPr>
            <w:rFonts w:asciiTheme="minorHAnsi" w:eastAsiaTheme="minorEastAsia" w:hAnsiTheme="minorHAnsi" w:cstheme="minorBidi"/>
            <w:smallCaps w:val="0"/>
            <w:noProof/>
            <w:kern w:val="0"/>
            <w:lang w:eastAsia="es-ES" w:bidi="ar-SA"/>
          </w:rPr>
          <w:tab/>
        </w:r>
        <w:r w:rsidRPr="004A5376">
          <w:rPr>
            <w:rStyle w:val="Hipervnculo"/>
            <w:noProof/>
          </w:rPr>
          <w:t>Configuración de la tarjeta de red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_Toc184078330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886660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4462BD5A" w14:textId="34ED92EB" w:rsidR="0041016C" w:rsidRDefault="0041016C">
      <w:pPr>
        <w:pStyle w:val="TDC3"/>
        <w:tabs>
          <w:tab w:val="left" w:pos="555"/>
          <w:tab w:val="right" w:leader="underscore" w:pos="9628"/>
        </w:tabs>
        <w:rPr>
          <w:rFonts w:asciiTheme="minorHAnsi" w:eastAsiaTheme="minorEastAsia" w:hAnsiTheme="minorHAnsi" w:cstheme="minorBidi"/>
          <w:smallCaps w:val="0"/>
          <w:noProof/>
          <w:kern w:val="0"/>
          <w:lang w:eastAsia="es-ES" w:bidi="ar-SA"/>
        </w:rPr>
      </w:pPr>
      <w:hyperlink w:anchor="_Toc184078331" w:history="1">
        <w:r w:rsidRPr="004A5376">
          <w:rPr>
            <w:rStyle w:val="Hipervnculo"/>
            <w:noProof/>
          </w:rPr>
          <w:t>2.2.</w:t>
        </w:r>
        <w:r>
          <w:rPr>
            <w:rFonts w:asciiTheme="minorHAnsi" w:eastAsiaTheme="minorEastAsia" w:hAnsiTheme="minorHAnsi" w:cstheme="minorBidi"/>
            <w:smallCaps w:val="0"/>
            <w:noProof/>
            <w:kern w:val="0"/>
            <w:lang w:eastAsia="es-ES" w:bidi="ar-SA"/>
          </w:rPr>
          <w:tab/>
        </w:r>
        <w:r w:rsidRPr="004A5376">
          <w:rPr>
            <w:rStyle w:val="Hipervnculo"/>
            <w:noProof/>
          </w:rPr>
          <w:t>Añadir disco duro NVMe de 15GB.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_Toc184078331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886660"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1B06F75F" w14:textId="7C94189E" w:rsidR="0041016C" w:rsidRDefault="0041016C">
      <w:pPr>
        <w:pStyle w:val="TDC3"/>
        <w:tabs>
          <w:tab w:val="left" w:pos="555"/>
          <w:tab w:val="right" w:leader="underscore" w:pos="9628"/>
        </w:tabs>
        <w:rPr>
          <w:rFonts w:asciiTheme="minorHAnsi" w:eastAsiaTheme="minorEastAsia" w:hAnsiTheme="minorHAnsi" w:cstheme="minorBidi"/>
          <w:smallCaps w:val="0"/>
          <w:noProof/>
          <w:kern w:val="0"/>
          <w:lang w:eastAsia="es-ES" w:bidi="ar-SA"/>
        </w:rPr>
      </w:pPr>
      <w:hyperlink w:anchor="_Toc184078332" w:history="1">
        <w:r w:rsidRPr="004A5376">
          <w:rPr>
            <w:rStyle w:val="Hipervnculo"/>
            <w:noProof/>
          </w:rPr>
          <w:t>2.3.</w:t>
        </w:r>
        <w:r>
          <w:rPr>
            <w:rFonts w:asciiTheme="minorHAnsi" w:eastAsiaTheme="minorEastAsia" w:hAnsiTheme="minorHAnsi" w:cstheme="minorBidi"/>
            <w:smallCaps w:val="0"/>
            <w:noProof/>
            <w:kern w:val="0"/>
            <w:lang w:eastAsia="es-ES" w:bidi="ar-SA"/>
          </w:rPr>
          <w:tab/>
        </w:r>
        <w:r w:rsidRPr="004A5376">
          <w:rPr>
            <w:rStyle w:val="Hipervnculo"/>
            <w:noProof/>
          </w:rPr>
          <w:t>Asignación de archivo ISO a la conexión CD/DVD SATA.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_Toc184078332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886660">
          <w:rPr>
            <w:noProof/>
          </w:rPr>
          <w:t>6</w:t>
        </w:r>
        <w:r>
          <w:rPr>
            <w:noProof/>
          </w:rPr>
          <w:fldChar w:fldCharType="end"/>
        </w:r>
      </w:hyperlink>
    </w:p>
    <w:p w14:paraId="754CAA89" w14:textId="763DA109" w:rsidR="0041016C" w:rsidRDefault="0041016C">
      <w:pPr>
        <w:pStyle w:val="TDC3"/>
        <w:tabs>
          <w:tab w:val="left" w:pos="555"/>
          <w:tab w:val="right" w:leader="underscore" w:pos="9628"/>
        </w:tabs>
        <w:rPr>
          <w:rFonts w:asciiTheme="minorHAnsi" w:eastAsiaTheme="minorEastAsia" w:hAnsiTheme="minorHAnsi" w:cstheme="minorBidi"/>
          <w:smallCaps w:val="0"/>
          <w:noProof/>
          <w:kern w:val="0"/>
          <w:lang w:eastAsia="es-ES" w:bidi="ar-SA"/>
        </w:rPr>
      </w:pPr>
      <w:hyperlink w:anchor="_Toc184078333" w:history="1">
        <w:r w:rsidRPr="004A5376">
          <w:rPr>
            <w:rStyle w:val="Hipervnculo"/>
            <w:noProof/>
          </w:rPr>
          <w:t>2.4.</w:t>
        </w:r>
        <w:r>
          <w:rPr>
            <w:rFonts w:asciiTheme="minorHAnsi" w:eastAsiaTheme="minorEastAsia" w:hAnsiTheme="minorHAnsi" w:cstheme="minorBidi"/>
            <w:smallCaps w:val="0"/>
            <w:noProof/>
            <w:kern w:val="0"/>
            <w:lang w:eastAsia="es-ES" w:bidi="ar-SA"/>
          </w:rPr>
          <w:tab/>
        </w:r>
        <w:r w:rsidRPr="004A5376">
          <w:rPr>
            <w:rStyle w:val="Hipervnculo"/>
            <w:noProof/>
          </w:rPr>
          <w:t>Ampliación de disco duro de 25GB a 50GB.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_Toc184078333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886660">
          <w:rPr>
            <w:noProof/>
          </w:rPr>
          <w:t>7</w:t>
        </w:r>
        <w:r>
          <w:rPr>
            <w:noProof/>
          </w:rPr>
          <w:fldChar w:fldCharType="end"/>
        </w:r>
      </w:hyperlink>
    </w:p>
    <w:p w14:paraId="19373E5C" w14:textId="046FE16E" w:rsidR="0041016C" w:rsidRDefault="0041016C">
      <w:pPr>
        <w:pStyle w:val="TDC3"/>
        <w:tabs>
          <w:tab w:val="left" w:pos="554"/>
          <w:tab w:val="right" w:leader="underscore" w:pos="9628"/>
        </w:tabs>
        <w:rPr>
          <w:rFonts w:asciiTheme="minorHAnsi" w:eastAsiaTheme="minorEastAsia" w:hAnsiTheme="minorHAnsi" w:cstheme="minorBidi"/>
          <w:smallCaps w:val="0"/>
          <w:noProof/>
          <w:kern w:val="0"/>
          <w:lang w:eastAsia="es-ES" w:bidi="ar-SA"/>
        </w:rPr>
      </w:pPr>
      <w:hyperlink w:anchor="_Toc184078334" w:history="1">
        <w:r w:rsidRPr="004A5376">
          <w:rPr>
            <w:rStyle w:val="Hipervnculo"/>
            <w:noProof/>
          </w:rPr>
          <w:t>2.5.</w:t>
        </w:r>
        <w:r>
          <w:rPr>
            <w:rFonts w:asciiTheme="minorHAnsi" w:eastAsiaTheme="minorEastAsia" w:hAnsiTheme="minorHAnsi" w:cstheme="minorBidi"/>
            <w:smallCaps w:val="0"/>
            <w:noProof/>
            <w:kern w:val="0"/>
            <w:lang w:eastAsia="es-ES" w:bidi="ar-SA"/>
          </w:rPr>
          <w:tab/>
        </w:r>
        <w:r w:rsidRPr="004A5376">
          <w:rPr>
            <w:rStyle w:val="Hipervnculo"/>
            <w:noProof/>
          </w:rPr>
          <w:t>Encriptación de disco duro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_Toc184078334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886660">
          <w:rPr>
            <w:noProof/>
          </w:rPr>
          <w:t>8</w:t>
        </w:r>
        <w:r>
          <w:rPr>
            <w:noProof/>
          </w:rPr>
          <w:fldChar w:fldCharType="end"/>
        </w:r>
      </w:hyperlink>
    </w:p>
    <w:p w14:paraId="77601B2C" w14:textId="3FA8DF36" w:rsidR="0041016C" w:rsidRDefault="0041016C" w:rsidP="008869E0">
      <w:pPr>
        <w:pStyle w:val="TDC1"/>
        <w:rPr>
          <w:rFonts w:asciiTheme="minorHAnsi" w:eastAsiaTheme="minorEastAsia" w:hAnsiTheme="minorHAnsi" w:cstheme="minorBidi"/>
          <w:noProof/>
          <w:kern w:val="0"/>
          <w:u w:val="none"/>
          <w:lang w:eastAsia="es-ES" w:bidi="ar-SA"/>
        </w:rPr>
      </w:pPr>
      <w:hyperlink w:anchor="_Toc184078335" w:history="1">
        <w:r w:rsidRPr="004A5376">
          <w:rPr>
            <w:rStyle w:val="Hipervnculo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kern w:val="0"/>
            <w:u w:val="none"/>
            <w:lang w:eastAsia="es-ES" w:bidi="ar-SA"/>
          </w:rPr>
          <w:tab/>
        </w:r>
        <w:r w:rsidRPr="004A5376">
          <w:rPr>
            <w:rStyle w:val="Hipervnculo"/>
            <w:noProof/>
          </w:rPr>
          <w:t>Operaciones con la máquina virtual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_Toc184078335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886660">
          <w:rPr>
            <w:noProof/>
          </w:rPr>
          <w:t>9</w:t>
        </w:r>
        <w:r>
          <w:rPr>
            <w:noProof/>
          </w:rPr>
          <w:fldChar w:fldCharType="end"/>
        </w:r>
      </w:hyperlink>
    </w:p>
    <w:p w14:paraId="3CFF5953" w14:textId="15586E16" w:rsidR="0041016C" w:rsidRDefault="0041016C">
      <w:pPr>
        <w:pStyle w:val="TDC3"/>
        <w:tabs>
          <w:tab w:val="left" w:pos="554"/>
          <w:tab w:val="right" w:leader="underscore" w:pos="9628"/>
        </w:tabs>
        <w:rPr>
          <w:rFonts w:asciiTheme="minorHAnsi" w:eastAsiaTheme="minorEastAsia" w:hAnsiTheme="minorHAnsi" w:cstheme="minorBidi"/>
          <w:smallCaps w:val="0"/>
          <w:noProof/>
          <w:kern w:val="0"/>
          <w:lang w:eastAsia="es-ES" w:bidi="ar-SA"/>
        </w:rPr>
      </w:pPr>
      <w:hyperlink w:anchor="_Toc184078337" w:history="1">
        <w:r w:rsidRPr="004A5376">
          <w:rPr>
            <w:rStyle w:val="Hipervnculo"/>
            <w:noProof/>
          </w:rPr>
          <w:t>3.1.</w:t>
        </w:r>
        <w:r>
          <w:rPr>
            <w:rFonts w:asciiTheme="minorHAnsi" w:eastAsiaTheme="minorEastAsia" w:hAnsiTheme="minorHAnsi" w:cstheme="minorBidi"/>
            <w:smallCaps w:val="0"/>
            <w:noProof/>
            <w:kern w:val="0"/>
            <w:lang w:eastAsia="es-ES" w:bidi="ar-SA"/>
          </w:rPr>
          <w:tab/>
        </w:r>
        <w:r w:rsidRPr="004A5376">
          <w:rPr>
            <w:rStyle w:val="Hipervnculo"/>
            <w:noProof/>
          </w:rPr>
          <w:t>Instalación de Guest Additions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_Toc184078337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886660">
          <w:rPr>
            <w:noProof/>
          </w:rPr>
          <w:t>9</w:t>
        </w:r>
        <w:r>
          <w:rPr>
            <w:noProof/>
          </w:rPr>
          <w:fldChar w:fldCharType="end"/>
        </w:r>
      </w:hyperlink>
    </w:p>
    <w:p w14:paraId="2B12A630" w14:textId="6E94E0F1" w:rsidR="0041016C" w:rsidRDefault="0041016C">
      <w:pPr>
        <w:pStyle w:val="TDC3"/>
        <w:tabs>
          <w:tab w:val="left" w:pos="550"/>
          <w:tab w:val="right" w:leader="underscore" w:pos="9628"/>
        </w:tabs>
        <w:rPr>
          <w:rFonts w:asciiTheme="minorHAnsi" w:eastAsiaTheme="minorEastAsia" w:hAnsiTheme="minorHAnsi" w:cstheme="minorBidi"/>
          <w:smallCaps w:val="0"/>
          <w:noProof/>
          <w:kern w:val="0"/>
          <w:lang w:eastAsia="es-ES" w:bidi="ar-SA"/>
        </w:rPr>
      </w:pPr>
      <w:hyperlink w:anchor="_Toc184078338" w:history="1">
        <w:r w:rsidRPr="004A5376">
          <w:rPr>
            <w:rStyle w:val="Hipervnculo"/>
            <w:noProof/>
          </w:rPr>
          <w:t>3.2.</w:t>
        </w:r>
        <w:r>
          <w:rPr>
            <w:rFonts w:asciiTheme="minorHAnsi" w:eastAsiaTheme="minorEastAsia" w:hAnsiTheme="minorHAnsi" w:cstheme="minorBidi"/>
            <w:smallCaps w:val="0"/>
            <w:noProof/>
            <w:kern w:val="0"/>
            <w:lang w:eastAsia="es-ES" w:bidi="ar-SA"/>
          </w:rPr>
          <w:tab/>
        </w:r>
        <w:r w:rsidRPr="004A5376">
          <w:rPr>
            <w:rStyle w:val="Hipervnculo"/>
            <w:noProof/>
          </w:rPr>
          <w:t>Creación de carpeta compartida permanente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_Toc184078338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886660">
          <w:rPr>
            <w:noProof/>
          </w:rPr>
          <w:t>12</w:t>
        </w:r>
        <w:r>
          <w:rPr>
            <w:noProof/>
          </w:rPr>
          <w:fldChar w:fldCharType="end"/>
        </w:r>
      </w:hyperlink>
    </w:p>
    <w:p w14:paraId="057E3B89" w14:textId="2225EBC7" w:rsidR="0041016C" w:rsidRDefault="0041016C">
      <w:pPr>
        <w:pStyle w:val="TDC3"/>
        <w:tabs>
          <w:tab w:val="left" w:pos="554"/>
          <w:tab w:val="right" w:leader="underscore" w:pos="9628"/>
        </w:tabs>
        <w:rPr>
          <w:rFonts w:asciiTheme="minorHAnsi" w:eastAsiaTheme="minorEastAsia" w:hAnsiTheme="minorHAnsi" w:cstheme="minorBidi"/>
          <w:smallCaps w:val="0"/>
          <w:noProof/>
          <w:kern w:val="0"/>
          <w:lang w:eastAsia="es-ES" w:bidi="ar-SA"/>
        </w:rPr>
      </w:pPr>
      <w:hyperlink w:anchor="_Toc184078339" w:history="1">
        <w:r w:rsidRPr="004A5376">
          <w:rPr>
            <w:rStyle w:val="Hipervnculo"/>
            <w:noProof/>
          </w:rPr>
          <w:t>3.3.</w:t>
        </w:r>
        <w:r>
          <w:rPr>
            <w:rFonts w:asciiTheme="minorHAnsi" w:eastAsiaTheme="minorEastAsia" w:hAnsiTheme="minorHAnsi" w:cstheme="minorBidi"/>
            <w:smallCaps w:val="0"/>
            <w:noProof/>
            <w:kern w:val="0"/>
            <w:lang w:eastAsia="es-ES" w:bidi="ar-SA"/>
          </w:rPr>
          <w:tab/>
        </w:r>
        <w:r w:rsidRPr="004A5376">
          <w:rPr>
            <w:rStyle w:val="Hipervnculo"/>
            <w:noProof/>
          </w:rPr>
          <w:t>Ping con los distintos modos d</w:t>
        </w:r>
        <w:r w:rsidRPr="004A5376">
          <w:rPr>
            <w:rStyle w:val="Hipervnculo"/>
            <w:noProof/>
          </w:rPr>
          <w:t>e</w:t>
        </w:r>
        <w:r w:rsidRPr="004A5376">
          <w:rPr>
            <w:rStyle w:val="Hipervnculo"/>
            <w:noProof/>
          </w:rPr>
          <w:t xml:space="preserve"> adaptadores de red.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_Toc184078339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886660">
          <w:rPr>
            <w:noProof/>
          </w:rPr>
          <w:t>14</w:t>
        </w:r>
        <w:r>
          <w:rPr>
            <w:noProof/>
          </w:rPr>
          <w:fldChar w:fldCharType="end"/>
        </w:r>
      </w:hyperlink>
    </w:p>
    <w:p w14:paraId="56BE9DCE" w14:textId="6E11FA8D" w:rsidR="0041016C" w:rsidRDefault="0041016C">
      <w:pPr>
        <w:pStyle w:val="TDC3"/>
        <w:tabs>
          <w:tab w:val="left" w:pos="550"/>
          <w:tab w:val="right" w:leader="underscore" w:pos="9628"/>
        </w:tabs>
        <w:rPr>
          <w:rFonts w:asciiTheme="minorHAnsi" w:eastAsiaTheme="minorEastAsia" w:hAnsiTheme="minorHAnsi" w:cstheme="minorBidi"/>
          <w:smallCaps w:val="0"/>
          <w:noProof/>
          <w:kern w:val="0"/>
          <w:lang w:eastAsia="es-ES" w:bidi="ar-SA"/>
        </w:rPr>
      </w:pPr>
      <w:hyperlink w:anchor="_Toc184078340" w:history="1">
        <w:r w:rsidRPr="004A5376">
          <w:rPr>
            <w:rStyle w:val="Hipervnculo"/>
            <w:noProof/>
          </w:rPr>
          <w:t>3.4.</w:t>
        </w:r>
        <w:r>
          <w:rPr>
            <w:rFonts w:asciiTheme="minorHAnsi" w:eastAsiaTheme="minorEastAsia" w:hAnsiTheme="minorHAnsi" w:cstheme="minorBidi"/>
            <w:smallCaps w:val="0"/>
            <w:noProof/>
            <w:kern w:val="0"/>
            <w:lang w:eastAsia="es-ES" w:bidi="ar-SA"/>
          </w:rPr>
          <w:tab/>
        </w:r>
        <w:r w:rsidRPr="004A5376">
          <w:rPr>
            <w:rStyle w:val="Hipervnculo"/>
            <w:noProof/>
          </w:rPr>
          <w:t>Copiar y pegar mediante portapapeles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_Toc184078340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886660">
          <w:rPr>
            <w:noProof/>
          </w:rPr>
          <w:t>17</w:t>
        </w:r>
        <w:r>
          <w:rPr>
            <w:noProof/>
          </w:rPr>
          <w:fldChar w:fldCharType="end"/>
        </w:r>
      </w:hyperlink>
    </w:p>
    <w:p w14:paraId="69B8DA06" w14:textId="3FD905C1" w:rsidR="0041016C" w:rsidRDefault="0041016C">
      <w:pPr>
        <w:pStyle w:val="TDC3"/>
        <w:tabs>
          <w:tab w:val="left" w:pos="554"/>
          <w:tab w:val="right" w:leader="underscore" w:pos="9628"/>
        </w:tabs>
        <w:rPr>
          <w:rFonts w:asciiTheme="minorHAnsi" w:eastAsiaTheme="minorEastAsia" w:hAnsiTheme="minorHAnsi" w:cstheme="minorBidi"/>
          <w:smallCaps w:val="0"/>
          <w:noProof/>
          <w:kern w:val="0"/>
          <w:lang w:eastAsia="es-ES" w:bidi="ar-SA"/>
        </w:rPr>
      </w:pPr>
      <w:hyperlink w:anchor="_Toc184078341" w:history="1">
        <w:r w:rsidRPr="004A5376">
          <w:rPr>
            <w:rStyle w:val="Hipervnculo"/>
            <w:noProof/>
          </w:rPr>
          <w:t>3.5.</w:t>
        </w:r>
        <w:r>
          <w:rPr>
            <w:rFonts w:asciiTheme="minorHAnsi" w:eastAsiaTheme="minorEastAsia" w:hAnsiTheme="minorHAnsi" w:cstheme="minorBidi"/>
            <w:smallCaps w:val="0"/>
            <w:noProof/>
            <w:kern w:val="0"/>
            <w:lang w:eastAsia="es-ES" w:bidi="ar-SA"/>
          </w:rPr>
          <w:tab/>
        </w:r>
        <w:r w:rsidRPr="004A5376">
          <w:rPr>
            <w:rStyle w:val="Hipervnculo"/>
            <w:noProof/>
          </w:rPr>
          <w:t>Destruir Windows y recuperarlo con instantánea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_Toc184078341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886660">
          <w:rPr>
            <w:noProof/>
          </w:rPr>
          <w:t>18</w:t>
        </w:r>
        <w:r>
          <w:rPr>
            <w:noProof/>
          </w:rPr>
          <w:fldChar w:fldCharType="end"/>
        </w:r>
      </w:hyperlink>
    </w:p>
    <w:p w14:paraId="7391117C" w14:textId="4294F619" w:rsidR="0041016C" w:rsidRDefault="0041016C">
      <w:pPr>
        <w:pStyle w:val="TDC3"/>
        <w:tabs>
          <w:tab w:val="left" w:pos="550"/>
          <w:tab w:val="right" w:leader="underscore" w:pos="9628"/>
        </w:tabs>
        <w:rPr>
          <w:rFonts w:asciiTheme="minorHAnsi" w:eastAsiaTheme="minorEastAsia" w:hAnsiTheme="minorHAnsi" w:cstheme="minorBidi"/>
          <w:smallCaps w:val="0"/>
          <w:noProof/>
          <w:kern w:val="0"/>
          <w:lang w:eastAsia="es-ES" w:bidi="ar-SA"/>
        </w:rPr>
      </w:pPr>
      <w:hyperlink w:anchor="_Toc184078342" w:history="1">
        <w:r w:rsidRPr="004A5376">
          <w:rPr>
            <w:rStyle w:val="Hipervnculo"/>
            <w:noProof/>
          </w:rPr>
          <w:t>3.6.</w:t>
        </w:r>
        <w:r>
          <w:rPr>
            <w:rFonts w:asciiTheme="minorHAnsi" w:eastAsiaTheme="minorEastAsia" w:hAnsiTheme="minorHAnsi" w:cstheme="minorBidi"/>
            <w:smallCaps w:val="0"/>
            <w:noProof/>
            <w:kern w:val="0"/>
            <w:lang w:eastAsia="es-ES" w:bidi="ar-SA"/>
          </w:rPr>
          <w:tab/>
        </w:r>
        <w:r w:rsidRPr="004A5376">
          <w:rPr>
            <w:rStyle w:val="Hipervnculo"/>
            <w:noProof/>
          </w:rPr>
          <w:t>Conexión con Remot</w:t>
        </w:r>
        <w:r w:rsidRPr="004A5376">
          <w:rPr>
            <w:rStyle w:val="Hipervnculo"/>
            <w:noProof/>
          </w:rPr>
          <w:t>e</w:t>
        </w:r>
        <w:r w:rsidRPr="004A5376">
          <w:rPr>
            <w:rStyle w:val="Hipervnculo"/>
            <w:noProof/>
          </w:rPr>
          <w:t xml:space="preserve"> Desktop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_Toc184078342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886660">
          <w:rPr>
            <w:noProof/>
          </w:rPr>
          <w:t>20</w:t>
        </w:r>
        <w:r>
          <w:rPr>
            <w:noProof/>
          </w:rPr>
          <w:fldChar w:fldCharType="end"/>
        </w:r>
      </w:hyperlink>
    </w:p>
    <w:p w14:paraId="1F58C52C" w14:textId="2E7D8E63" w:rsidR="0041016C" w:rsidRDefault="0041016C">
      <w:pPr>
        <w:pStyle w:val="TDC3"/>
        <w:tabs>
          <w:tab w:val="left" w:pos="550"/>
          <w:tab w:val="right" w:leader="underscore" w:pos="9628"/>
        </w:tabs>
        <w:rPr>
          <w:rFonts w:asciiTheme="minorHAnsi" w:eastAsiaTheme="minorEastAsia" w:hAnsiTheme="minorHAnsi" w:cstheme="minorBidi"/>
          <w:smallCaps w:val="0"/>
          <w:noProof/>
          <w:kern w:val="0"/>
          <w:lang w:eastAsia="es-ES" w:bidi="ar-SA"/>
        </w:rPr>
      </w:pPr>
      <w:hyperlink w:anchor="_Toc184078343" w:history="1">
        <w:r w:rsidRPr="004A5376">
          <w:rPr>
            <w:rStyle w:val="Hipervnculo"/>
            <w:noProof/>
          </w:rPr>
          <w:t>3.7.</w:t>
        </w:r>
        <w:r>
          <w:rPr>
            <w:rFonts w:asciiTheme="minorHAnsi" w:eastAsiaTheme="minorEastAsia" w:hAnsiTheme="minorHAnsi" w:cstheme="minorBidi"/>
            <w:smallCaps w:val="0"/>
            <w:noProof/>
            <w:kern w:val="0"/>
            <w:lang w:eastAsia="es-ES" w:bidi="ar-SA"/>
          </w:rPr>
          <w:tab/>
        </w:r>
        <w:r w:rsidRPr="004A5376">
          <w:rPr>
            <w:rStyle w:val="Hipervnculo"/>
            <w:noProof/>
          </w:rPr>
          <w:t>Clonación y conexión mediante red privada.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_Toc184078343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886660">
          <w:rPr>
            <w:noProof/>
          </w:rPr>
          <w:t>22</w:t>
        </w:r>
        <w:r>
          <w:rPr>
            <w:noProof/>
          </w:rPr>
          <w:fldChar w:fldCharType="end"/>
        </w:r>
      </w:hyperlink>
    </w:p>
    <w:p w14:paraId="2B90FE08" w14:textId="310F8A81" w:rsidR="0041016C" w:rsidRDefault="0041016C">
      <w:pPr>
        <w:pStyle w:val="TDC3"/>
        <w:tabs>
          <w:tab w:val="left" w:pos="550"/>
          <w:tab w:val="right" w:leader="underscore" w:pos="9628"/>
        </w:tabs>
        <w:rPr>
          <w:rFonts w:asciiTheme="minorHAnsi" w:eastAsiaTheme="minorEastAsia" w:hAnsiTheme="minorHAnsi" w:cstheme="minorBidi"/>
          <w:smallCaps w:val="0"/>
          <w:noProof/>
          <w:kern w:val="0"/>
          <w:lang w:eastAsia="es-ES" w:bidi="ar-SA"/>
        </w:rPr>
      </w:pPr>
      <w:hyperlink w:anchor="_Toc184078344" w:history="1">
        <w:r w:rsidRPr="004A5376">
          <w:rPr>
            <w:rStyle w:val="Hipervnculo"/>
            <w:noProof/>
          </w:rPr>
          <w:t>3.8.</w:t>
        </w:r>
        <w:r>
          <w:rPr>
            <w:rFonts w:asciiTheme="minorHAnsi" w:eastAsiaTheme="minorEastAsia" w:hAnsiTheme="minorHAnsi" w:cstheme="minorBidi"/>
            <w:smallCaps w:val="0"/>
            <w:noProof/>
            <w:kern w:val="0"/>
            <w:lang w:eastAsia="es-ES" w:bidi="ar-SA"/>
          </w:rPr>
          <w:tab/>
        </w:r>
        <w:r w:rsidRPr="004A5376">
          <w:rPr>
            <w:rStyle w:val="Hipervnculo"/>
            <w:noProof/>
          </w:rPr>
          <w:t>Creación de máquina virtual con fichero VDI compartido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_Toc184078344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886660">
          <w:rPr>
            <w:noProof/>
          </w:rPr>
          <w:t>25</w:t>
        </w:r>
        <w:r>
          <w:rPr>
            <w:noProof/>
          </w:rPr>
          <w:fldChar w:fldCharType="end"/>
        </w:r>
      </w:hyperlink>
    </w:p>
    <w:p w14:paraId="746E3299" w14:textId="30FE3859" w:rsidR="0041016C" w:rsidRDefault="0041016C" w:rsidP="008869E0">
      <w:pPr>
        <w:pStyle w:val="TDC1"/>
        <w:rPr>
          <w:rFonts w:asciiTheme="minorHAnsi" w:eastAsiaTheme="minorEastAsia" w:hAnsiTheme="minorHAnsi" w:cstheme="minorBidi"/>
          <w:noProof/>
          <w:kern w:val="0"/>
          <w:u w:val="none"/>
          <w:lang w:eastAsia="es-ES" w:bidi="ar-SA"/>
        </w:rPr>
      </w:pPr>
      <w:hyperlink w:anchor="_Toc184078345" w:history="1">
        <w:r w:rsidRPr="004A5376">
          <w:rPr>
            <w:rStyle w:val="Hipervnculo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kern w:val="0"/>
            <w:u w:val="none"/>
            <w:lang w:eastAsia="es-ES" w:bidi="ar-SA"/>
          </w:rPr>
          <w:tab/>
        </w:r>
        <w:r w:rsidRPr="004A5376">
          <w:rPr>
            <w:rStyle w:val="Hipervnculo"/>
            <w:noProof/>
          </w:rPr>
          <w:t>Bibliografía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_Toc184078345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886660">
          <w:rPr>
            <w:noProof/>
          </w:rPr>
          <w:t>27</w:t>
        </w:r>
        <w:r>
          <w:rPr>
            <w:noProof/>
          </w:rPr>
          <w:fldChar w:fldCharType="end"/>
        </w:r>
      </w:hyperlink>
    </w:p>
    <w:p w14:paraId="6EE27BF5" w14:textId="4298128A" w:rsidR="0041016C" w:rsidRDefault="00FD497E" w:rsidP="00340E73">
      <w:pPr>
        <w:pStyle w:val="Ttulo1"/>
        <w:numPr>
          <w:ilvl w:val="0"/>
          <w:numId w:val="0"/>
        </w:numPr>
        <w:ind w:left="432"/>
        <w:sectPr w:rsidR="0041016C">
          <w:headerReference w:type="default" r:id="rId10"/>
          <w:pgSz w:w="11906" w:h="16838"/>
          <w:pgMar w:top="1134" w:right="1134" w:bottom="1134" w:left="1134" w:header="720" w:footer="397" w:gutter="0"/>
          <w:pgNumType w:start="1"/>
          <w:cols w:space="720"/>
        </w:sectPr>
      </w:pPr>
      <w:r>
        <w:fldChar w:fldCharType="end"/>
      </w:r>
      <w:bookmarkStart w:id="0" w:name="_Toc184058701"/>
      <w:bookmarkStart w:id="1" w:name="_Toc184061977"/>
    </w:p>
    <w:p w14:paraId="73AEB58A" w14:textId="4695B281" w:rsidR="00017D60" w:rsidRDefault="00FD497E" w:rsidP="00340E73">
      <w:pPr>
        <w:pStyle w:val="Ttulo1"/>
      </w:pPr>
      <w:bookmarkStart w:id="2" w:name="_Toc184078322"/>
      <w:r>
        <w:lastRenderedPageBreak/>
        <w:t>Configuración de la máquina virtual</w:t>
      </w:r>
      <w:bookmarkEnd w:id="0"/>
      <w:bookmarkEnd w:id="1"/>
      <w:bookmarkEnd w:id="2"/>
    </w:p>
    <w:p w14:paraId="10777110" w14:textId="693B2F86" w:rsidR="00017D60" w:rsidRDefault="00FD497E" w:rsidP="00340E73">
      <w:pPr>
        <w:pStyle w:val="Ttulo3"/>
      </w:pPr>
      <w:bookmarkStart w:id="3" w:name="_Toc184058702"/>
      <w:bookmarkStart w:id="4" w:name="_Toc184061978"/>
      <w:bookmarkStart w:id="5" w:name="_Toc184078323"/>
      <w:r>
        <w:rPr>
          <w:rStyle w:val="TtuloCar"/>
          <w:rFonts w:eastAsia="NSimSun" w:cs="Calibri Light"/>
          <w:spacing w:val="0"/>
        </w:rPr>
        <w:t xml:space="preserve">Creación de la </w:t>
      </w:r>
      <w:r w:rsidRPr="00340E73">
        <w:rPr>
          <w:rStyle w:val="TtuloCar"/>
          <w:rFonts w:eastAsia="NSimSun" w:cs="Calibri Light"/>
          <w:spacing w:val="0"/>
        </w:rPr>
        <w:t>máquina</w:t>
      </w:r>
      <w:r>
        <w:rPr>
          <w:rStyle w:val="TtuloCar"/>
          <w:rFonts w:eastAsia="NSimSun" w:cs="Calibri Light"/>
          <w:spacing w:val="0"/>
        </w:rPr>
        <w:t xml:space="preserve"> virtual</w:t>
      </w:r>
      <w:bookmarkEnd w:id="3"/>
      <w:bookmarkEnd w:id="4"/>
      <w:bookmarkEnd w:id="5"/>
    </w:p>
    <w:p w14:paraId="51392517" w14:textId="3A547B72" w:rsidR="00017D60" w:rsidRDefault="00AF1D48">
      <w:pPr>
        <w:rPr>
          <w:rFonts w:hint="eastAsia"/>
        </w:rPr>
      </w:pPr>
      <w:r>
        <w:t>A</w:t>
      </w:r>
      <w:r w:rsidR="00FD497E">
        <w:t xml:space="preserve">brimos VirtualBox y clickamos en </w:t>
      </w:r>
      <w:r w:rsidR="00FD497E" w:rsidRPr="00AF1D48">
        <w:rPr>
          <w:b/>
          <w:bCs/>
        </w:rPr>
        <w:t>nueva</w:t>
      </w:r>
      <w:r w:rsidR="00FD497E">
        <w:t>.</w:t>
      </w:r>
    </w:p>
    <w:p w14:paraId="1850B8A0" w14:textId="77777777" w:rsidR="00017D60" w:rsidRDefault="00FD497E">
      <w:pPr>
        <w:pStyle w:val="Textbody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438C773" wp14:editId="69777877">
            <wp:extent cx="5227093" cy="2020115"/>
            <wp:effectExtent l="0" t="0" r="0" b="0"/>
            <wp:docPr id="5" name="Imagen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0279" cy="202134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BC7A0B9" w14:textId="77777777" w:rsidR="00017D60" w:rsidRDefault="00017D60">
      <w:pPr>
        <w:pStyle w:val="Textbody"/>
        <w:jc w:val="both"/>
        <w:rPr>
          <w:rFonts w:hint="eastAsia"/>
        </w:rPr>
      </w:pPr>
    </w:p>
    <w:p w14:paraId="646DC7CD" w14:textId="77777777" w:rsidR="00017D60" w:rsidRDefault="00FD497E" w:rsidP="00340E73">
      <w:pPr>
        <w:pStyle w:val="Ttulo3"/>
      </w:pPr>
      <w:bookmarkStart w:id="6" w:name="_Toc184058703"/>
      <w:bookmarkStart w:id="7" w:name="_Toc184061979"/>
      <w:bookmarkStart w:id="8" w:name="_Toc184078324"/>
      <w:r>
        <w:rPr>
          <w:rStyle w:val="TtuloCar"/>
          <w:rFonts w:eastAsia="NSimSun"/>
        </w:rPr>
        <w:t>Nombre y S.O.</w:t>
      </w:r>
      <w:bookmarkEnd w:id="6"/>
      <w:bookmarkEnd w:id="7"/>
      <w:bookmarkEnd w:id="8"/>
      <w:r>
        <w:t xml:space="preserve"> </w:t>
      </w:r>
    </w:p>
    <w:p w14:paraId="6296E135" w14:textId="561094F6" w:rsidR="00017D60" w:rsidRPr="00AF1D48" w:rsidRDefault="00FD497E">
      <w:pPr>
        <w:rPr>
          <w:rFonts w:hint="eastAsia"/>
        </w:rPr>
      </w:pPr>
      <w:r>
        <w:t>E</w:t>
      </w:r>
      <w:r>
        <w:t xml:space="preserve">l nombre será </w:t>
      </w:r>
      <w:r w:rsidRPr="00AF1D48">
        <w:rPr>
          <w:b/>
          <w:bCs/>
        </w:rPr>
        <w:t>Windows10_ASA</w:t>
      </w:r>
      <w:r>
        <w:t xml:space="preserve">, y tendrá </w:t>
      </w:r>
      <w:r w:rsidRPr="00AF1D48">
        <w:rPr>
          <w:b/>
          <w:bCs/>
        </w:rPr>
        <w:t>Windows 10</w:t>
      </w:r>
      <w:r>
        <w:t xml:space="preserve"> de </w:t>
      </w:r>
      <w:r w:rsidRPr="00AF1D48">
        <w:rPr>
          <w:b/>
          <w:bCs/>
        </w:rPr>
        <w:t>32 bits</w:t>
      </w:r>
      <w:r w:rsidR="00AF1D48">
        <w:t>.</w:t>
      </w:r>
    </w:p>
    <w:p w14:paraId="514A9102" w14:textId="77777777" w:rsidR="00017D60" w:rsidRDefault="00FD497E">
      <w:pPr>
        <w:pStyle w:val="Textbody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1B2136E" wp14:editId="0456CB3B">
            <wp:extent cx="5254388" cy="2046380"/>
            <wp:effectExtent l="0" t="0" r="3810" b="0"/>
            <wp:docPr id="6" name="Imagen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1214" cy="204903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4A9E300" w14:textId="77777777" w:rsidR="00017D60" w:rsidRDefault="00017D60">
      <w:pPr>
        <w:pStyle w:val="Textbody"/>
        <w:jc w:val="both"/>
        <w:rPr>
          <w:rFonts w:hint="eastAsia"/>
        </w:rPr>
      </w:pPr>
    </w:p>
    <w:p w14:paraId="747658B4" w14:textId="77777777" w:rsidR="00017D60" w:rsidRDefault="00FD497E" w:rsidP="00340E73">
      <w:pPr>
        <w:pStyle w:val="Ttulo3"/>
      </w:pPr>
      <w:bookmarkStart w:id="9" w:name="_Toc184058704"/>
      <w:bookmarkStart w:id="10" w:name="_Toc184061980"/>
      <w:bookmarkStart w:id="11" w:name="_Toc184078325"/>
      <w:r>
        <w:rPr>
          <w:rStyle w:val="TtuloCar"/>
          <w:rFonts w:eastAsia="NSimSun"/>
        </w:rPr>
        <w:t>Hardware</w:t>
      </w:r>
      <w:bookmarkEnd w:id="9"/>
      <w:bookmarkEnd w:id="10"/>
      <w:bookmarkEnd w:id="11"/>
    </w:p>
    <w:p w14:paraId="7B35EC32" w14:textId="77777777" w:rsidR="00017D60" w:rsidRDefault="00FD497E">
      <w:pPr>
        <w:rPr>
          <w:rFonts w:hint="eastAsia"/>
        </w:rPr>
      </w:pPr>
      <w:r>
        <w:t>P</w:t>
      </w:r>
      <w:r>
        <w:t xml:space="preserve">ondré </w:t>
      </w:r>
      <w:r w:rsidRPr="00AF1D48">
        <w:rPr>
          <w:b/>
          <w:bCs/>
        </w:rPr>
        <w:t>4096MB</w:t>
      </w:r>
      <w:r>
        <w:t xml:space="preserve"> de </w:t>
      </w:r>
      <w:r w:rsidRPr="00AF1D48">
        <w:rPr>
          <w:b/>
          <w:bCs/>
        </w:rPr>
        <w:t>memoria</w:t>
      </w:r>
      <w:r>
        <w:t xml:space="preserve"> y </w:t>
      </w:r>
      <w:r w:rsidRPr="00AF1D48">
        <w:rPr>
          <w:b/>
          <w:bCs/>
        </w:rPr>
        <w:t>2 procesadores</w:t>
      </w:r>
      <w:r>
        <w:t>.</w:t>
      </w:r>
    </w:p>
    <w:p w14:paraId="5EB32F47" w14:textId="77777777" w:rsidR="00017D60" w:rsidRDefault="00FD497E">
      <w:pPr>
        <w:pStyle w:val="Textbody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B20C0F0" wp14:editId="229678E7">
            <wp:extent cx="5419721" cy="1994535"/>
            <wp:effectExtent l="0" t="0" r="0" b="5715"/>
            <wp:docPr id="7" name="Imagen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9721" cy="199453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298D0A" w14:textId="77777777" w:rsidR="00017D60" w:rsidRDefault="00FD497E" w:rsidP="00340E73">
      <w:pPr>
        <w:pStyle w:val="Ttulo3"/>
      </w:pPr>
      <w:bookmarkStart w:id="12" w:name="_Toc184058705"/>
      <w:bookmarkStart w:id="13" w:name="_Toc184061981"/>
      <w:bookmarkStart w:id="14" w:name="_Toc184078326"/>
      <w:r>
        <w:rPr>
          <w:rStyle w:val="TtuloCar"/>
          <w:rFonts w:eastAsia="NSimSun" w:cs="Calibri Light"/>
          <w:spacing w:val="0"/>
        </w:rPr>
        <w:lastRenderedPageBreak/>
        <w:t>Disco</w:t>
      </w:r>
      <w:r>
        <w:rPr>
          <w:rStyle w:val="TtuloCar"/>
          <w:rFonts w:eastAsia="NSimSun"/>
        </w:rPr>
        <w:t xml:space="preserve"> duro</w:t>
      </w:r>
      <w:bookmarkEnd w:id="12"/>
      <w:bookmarkEnd w:id="13"/>
      <w:bookmarkEnd w:id="14"/>
    </w:p>
    <w:p w14:paraId="24146EBC" w14:textId="77777777" w:rsidR="00017D60" w:rsidRDefault="00FD497E">
      <w:pPr>
        <w:rPr>
          <w:rFonts w:hint="eastAsia"/>
        </w:rPr>
      </w:pPr>
      <w:r>
        <w:t>T</w:t>
      </w:r>
      <w:r>
        <w:t xml:space="preserve">endrá </w:t>
      </w:r>
      <w:r w:rsidRPr="00AF1D48">
        <w:rPr>
          <w:b/>
          <w:bCs/>
        </w:rPr>
        <w:t>25GB</w:t>
      </w:r>
      <w:r>
        <w:t xml:space="preserve">, almacenado dentro de la </w:t>
      </w:r>
      <w:r w:rsidRPr="00AF1D48">
        <w:rPr>
          <w:b/>
          <w:bCs/>
        </w:rPr>
        <w:t>carpeta “MVS”</w:t>
      </w:r>
      <w:r>
        <w:t xml:space="preserve">, con formato </w:t>
      </w:r>
      <w:r w:rsidRPr="00AF1D48">
        <w:rPr>
          <w:b/>
          <w:bCs/>
        </w:rPr>
        <w:t>DVI</w:t>
      </w:r>
      <w:r>
        <w:t>.</w:t>
      </w:r>
    </w:p>
    <w:p w14:paraId="3EE8DB51" w14:textId="77777777" w:rsidR="00017D60" w:rsidRDefault="00FD497E">
      <w:pPr>
        <w:pStyle w:val="Textbody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1A8F4DD" wp14:editId="49C66593">
            <wp:extent cx="6119996" cy="3778922"/>
            <wp:effectExtent l="0" t="0" r="0" b="0"/>
            <wp:docPr id="8" name="Imagen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77892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br/>
      </w:r>
    </w:p>
    <w:p w14:paraId="6BF23986" w14:textId="77777777" w:rsidR="0041016C" w:rsidRDefault="0041016C">
      <w:pPr>
        <w:suppressAutoHyphens w:val="0"/>
        <w:spacing w:after="0"/>
        <w:ind w:firstLine="0"/>
        <w:jc w:val="left"/>
        <w:rPr>
          <w:rFonts w:ascii="Calibri Light" w:eastAsia="Microsoft YaHei" w:hAnsi="Calibri Light" w:cs="Calibri Light"/>
          <w:color w:val="4472C4"/>
          <w:sz w:val="36"/>
          <w:szCs w:val="36"/>
        </w:rPr>
      </w:pPr>
      <w:bookmarkStart w:id="15" w:name="_Toc184058706"/>
      <w:bookmarkStart w:id="16" w:name="_Toc184061982"/>
      <w:r>
        <w:br w:type="page"/>
      </w:r>
    </w:p>
    <w:p w14:paraId="5D8C2F3E" w14:textId="368D75F0" w:rsidR="00017D60" w:rsidRDefault="00FD497E" w:rsidP="00340E73">
      <w:pPr>
        <w:pStyle w:val="Ttulo1"/>
      </w:pPr>
      <w:bookmarkStart w:id="17" w:name="_Toc184078327"/>
      <w:r>
        <w:lastRenderedPageBreak/>
        <w:t xml:space="preserve">Configuración </w:t>
      </w:r>
      <w:r w:rsidRPr="00340E73">
        <w:t>posterior</w:t>
      </w:r>
      <w:r>
        <w:t xml:space="preserve"> de la máquina</w:t>
      </w:r>
      <w:bookmarkEnd w:id="15"/>
      <w:bookmarkEnd w:id="16"/>
      <w:bookmarkEnd w:id="17"/>
    </w:p>
    <w:p w14:paraId="33356F97" w14:textId="77777777" w:rsidR="00340E73" w:rsidRPr="00340E73" w:rsidRDefault="00340E73" w:rsidP="00340E73">
      <w:pPr>
        <w:pStyle w:val="Prrafodelista"/>
        <w:numPr>
          <w:ilvl w:val="0"/>
          <w:numId w:val="10"/>
        </w:numPr>
        <w:outlineLvl w:val="2"/>
        <w:rPr>
          <w:rStyle w:val="TtuloCar"/>
          <w:rFonts w:eastAsia="NSimSun" w:cs="Calibri Light"/>
          <w:vanish/>
          <w:color w:val="4472C4"/>
          <w:spacing w:val="0"/>
          <w:szCs w:val="28"/>
        </w:rPr>
      </w:pPr>
      <w:bookmarkStart w:id="18" w:name="_Toc184058707"/>
      <w:bookmarkStart w:id="19" w:name="_Toc184061983"/>
      <w:bookmarkStart w:id="20" w:name="_Toc184078255"/>
      <w:bookmarkStart w:id="21" w:name="_Toc184078328"/>
      <w:bookmarkEnd w:id="20"/>
      <w:bookmarkEnd w:id="21"/>
    </w:p>
    <w:p w14:paraId="30C97CF9" w14:textId="77777777" w:rsidR="00340E73" w:rsidRPr="00340E73" w:rsidRDefault="00340E73" w:rsidP="00340E73">
      <w:pPr>
        <w:pStyle w:val="Prrafodelista"/>
        <w:numPr>
          <w:ilvl w:val="0"/>
          <w:numId w:val="10"/>
        </w:numPr>
        <w:outlineLvl w:val="2"/>
        <w:rPr>
          <w:rStyle w:val="TtuloCar"/>
          <w:rFonts w:eastAsia="NSimSun" w:cs="Calibri Light"/>
          <w:vanish/>
          <w:color w:val="4472C4"/>
          <w:spacing w:val="0"/>
          <w:szCs w:val="28"/>
        </w:rPr>
      </w:pPr>
      <w:bookmarkStart w:id="22" w:name="_Toc184078256"/>
      <w:bookmarkStart w:id="23" w:name="_Toc184078329"/>
      <w:bookmarkEnd w:id="22"/>
      <w:bookmarkEnd w:id="23"/>
    </w:p>
    <w:p w14:paraId="65FD4778" w14:textId="2406B7E4" w:rsidR="00017D60" w:rsidRPr="00340E73" w:rsidRDefault="00FD497E" w:rsidP="00340E73">
      <w:pPr>
        <w:pStyle w:val="Ttulo3"/>
        <w:numPr>
          <w:ilvl w:val="1"/>
          <w:numId w:val="10"/>
        </w:numPr>
      </w:pPr>
      <w:bookmarkStart w:id="24" w:name="_Toc184078330"/>
      <w:r w:rsidRPr="00340E73">
        <w:rPr>
          <w:rStyle w:val="TtuloCar"/>
          <w:rFonts w:eastAsia="NSimSun" w:cs="Calibri Light"/>
          <w:spacing w:val="0"/>
        </w:rPr>
        <w:t>Configuración</w:t>
      </w:r>
      <w:r w:rsidRPr="00340E73">
        <w:rPr>
          <w:rStyle w:val="TtuloCar"/>
          <w:rFonts w:eastAsia="NSimSun" w:cs="Calibri Light"/>
          <w:spacing w:val="0"/>
        </w:rPr>
        <w:t xml:space="preserve"> de la tarjeta de red</w:t>
      </w:r>
      <w:bookmarkEnd w:id="18"/>
      <w:bookmarkEnd w:id="19"/>
      <w:bookmarkEnd w:id="24"/>
    </w:p>
    <w:p w14:paraId="40ABC0A7" w14:textId="77777777" w:rsidR="00017D60" w:rsidRDefault="00FD497E">
      <w:pPr>
        <w:pStyle w:val="Textbody"/>
        <w:ind w:left="720"/>
        <w:jc w:val="both"/>
        <w:rPr>
          <w:rFonts w:hint="eastAsia"/>
        </w:rPr>
      </w:pPr>
      <w:r>
        <w:rPr>
          <w:rStyle w:val="TtuloCar"/>
          <w:rFonts w:eastAsia="NSimSun"/>
        </w:rPr>
        <w:t>L</w:t>
      </w:r>
      <w:r>
        <w:t xml:space="preserve">a red debe de estar configurada como </w:t>
      </w:r>
      <w:r w:rsidRPr="00AF1D48">
        <w:rPr>
          <w:b/>
          <w:bCs/>
        </w:rPr>
        <w:t>NAT</w:t>
      </w:r>
      <w:r>
        <w:t>.</w:t>
      </w:r>
    </w:p>
    <w:p w14:paraId="180A9C64" w14:textId="77777777" w:rsidR="00017D60" w:rsidRDefault="00FD497E">
      <w:pPr>
        <w:pStyle w:val="Textbody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B33A772" wp14:editId="67ABAD0F">
            <wp:extent cx="6119996" cy="3477956"/>
            <wp:effectExtent l="0" t="0" r="0" b="8194"/>
            <wp:docPr id="9" name="Imagen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47795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A1E5402" w14:textId="77777777" w:rsidR="00017D60" w:rsidRDefault="00FD497E">
      <w:pPr>
        <w:pStyle w:val="Textbody"/>
        <w:numPr>
          <w:ilvl w:val="1"/>
          <w:numId w:val="4"/>
        </w:numPr>
        <w:jc w:val="both"/>
        <w:rPr>
          <w:rFonts w:hint="eastAsia"/>
        </w:rPr>
      </w:pPr>
      <w:r>
        <w:rPr>
          <w:u w:val="single"/>
        </w:rPr>
        <w:t>NAT</w:t>
      </w:r>
      <w:r>
        <w:t>: la máquina virtual sa</w:t>
      </w:r>
      <w:r>
        <w:t>le a la red doméstica y a Internet utilizando la IP privada del host, y a efectos de la red, el host está intercambiando tráfico.</w:t>
      </w:r>
    </w:p>
    <w:p w14:paraId="2889CCF6" w14:textId="77777777" w:rsidR="00017D60" w:rsidRDefault="00FD497E">
      <w:pPr>
        <w:pStyle w:val="Textbody"/>
        <w:numPr>
          <w:ilvl w:val="1"/>
          <w:numId w:val="4"/>
        </w:numPr>
        <w:jc w:val="both"/>
        <w:rPr>
          <w:rFonts w:hint="eastAsia"/>
        </w:rPr>
      </w:pPr>
      <w:r>
        <w:rPr>
          <w:u w:val="single"/>
        </w:rPr>
        <w:t>Adaptador puente</w:t>
      </w:r>
      <w:r>
        <w:t>: la máquina virtual es un equipo más dentro de la red. La máquina virtual obtiene una IP diferente a la del h</w:t>
      </w:r>
      <w:r>
        <w:t>ost.</w:t>
      </w:r>
    </w:p>
    <w:p w14:paraId="4988B2FD" w14:textId="77777777" w:rsidR="00017D60" w:rsidRDefault="00FD497E">
      <w:pPr>
        <w:pStyle w:val="Textbody"/>
        <w:numPr>
          <w:ilvl w:val="1"/>
          <w:numId w:val="4"/>
        </w:numPr>
        <w:jc w:val="both"/>
        <w:rPr>
          <w:rFonts w:hint="eastAsia"/>
        </w:rPr>
      </w:pPr>
      <w:r>
        <w:rPr>
          <w:u w:val="single"/>
        </w:rPr>
        <w:t>Red interna</w:t>
      </w:r>
      <w:r>
        <w:t>: creamos una red local entre dos o más máquinas virtuales para que se puedan comunicar entre ellas, pero no tienen acceso a Internet.</w:t>
      </w:r>
    </w:p>
    <w:p w14:paraId="1C47618A" w14:textId="77777777" w:rsidR="00017D60" w:rsidRDefault="00FD497E">
      <w:pPr>
        <w:pStyle w:val="Textbody"/>
        <w:numPr>
          <w:ilvl w:val="1"/>
          <w:numId w:val="4"/>
        </w:numPr>
        <w:jc w:val="both"/>
        <w:rPr>
          <w:rFonts w:hint="eastAsia"/>
        </w:rPr>
      </w:pPr>
      <w:r>
        <w:rPr>
          <w:u w:val="single"/>
        </w:rPr>
        <w:t>Adaptador solo-anfitrión</w:t>
      </w:r>
      <w:r>
        <w:t>: la máquina virtual está completamente aislada, y solo tiene conectividad con el</w:t>
      </w:r>
      <w:r>
        <w:t xml:space="preserve"> host.</w:t>
      </w:r>
    </w:p>
    <w:p w14:paraId="7975A580" w14:textId="77777777" w:rsidR="00017D60" w:rsidRDefault="00FD497E">
      <w:pPr>
        <w:pStyle w:val="Textbody"/>
        <w:numPr>
          <w:ilvl w:val="1"/>
          <w:numId w:val="4"/>
        </w:numPr>
        <w:jc w:val="both"/>
        <w:rPr>
          <w:rFonts w:hint="eastAsia"/>
        </w:rPr>
      </w:pPr>
      <w:r>
        <w:rPr>
          <w:u w:val="single"/>
        </w:rPr>
        <w:t>Controlador genérico</w:t>
      </w:r>
      <w:r>
        <w:t>: nos permite elegir un controlador de red distribuido entre todas las máquinas virtuales.</w:t>
      </w:r>
    </w:p>
    <w:p w14:paraId="315B0C72" w14:textId="77777777" w:rsidR="00017D60" w:rsidRDefault="00FD497E">
      <w:pPr>
        <w:pStyle w:val="Textbody"/>
        <w:numPr>
          <w:ilvl w:val="1"/>
          <w:numId w:val="4"/>
        </w:numPr>
        <w:jc w:val="both"/>
        <w:rPr>
          <w:rFonts w:hint="eastAsia"/>
        </w:rPr>
      </w:pPr>
      <w:r>
        <w:rPr>
          <w:u w:val="single"/>
        </w:rPr>
        <w:t>Red NAT</w:t>
      </w:r>
      <w:r>
        <w:t>: podemos crear una red NAT con el direccionamiento que nosotros configuremos, y podemos añadirle un servidor DHCP.</w:t>
      </w:r>
    </w:p>
    <w:p w14:paraId="0CF94F74" w14:textId="77777777" w:rsidR="00017D60" w:rsidRDefault="00FD497E">
      <w:pPr>
        <w:pStyle w:val="Textbody"/>
        <w:numPr>
          <w:ilvl w:val="1"/>
          <w:numId w:val="4"/>
        </w:numPr>
        <w:jc w:val="both"/>
        <w:rPr>
          <w:rFonts w:hint="eastAsia"/>
        </w:rPr>
      </w:pPr>
      <w:r>
        <w:rPr>
          <w:u w:val="single"/>
        </w:rPr>
        <w:t xml:space="preserve">Red en la </w:t>
      </w:r>
      <w:r>
        <w:rPr>
          <w:u w:val="single"/>
        </w:rPr>
        <w:t>nube</w:t>
      </w:r>
      <w:r>
        <w:t>: está en fase experimental, y nos deja conecta la máquina virtual a la nube de Oracle para poder comunicar varias.</w:t>
      </w:r>
    </w:p>
    <w:p w14:paraId="5369C70B" w14:textId="479DC5FE" w:rsidR="00017D60" w:rsidRDefault="00FD497E">
      <w:pPr>
        <w:pStyle w:val="Textbody"/>
        <w:numPr>
          <w:ilvl w:val="1"/>
          <w:numId w:val="4"/>
        </w:numPr>
        <w:jc w:val="both"/>
      </w:pPr>
      <w:r>
        <w:rPr>
          <w:u w:val="single"/>
        </w:rPr>
        <w:t>No conectado</w:t>
      </w:r>
      <w:r>
        <w:t>: aunque la máquina virtual tiene una tarjeta de red instalada, no estará conectada a VirtualBox, por lo que no tiene acceso</w:t>
      </w:r>
      <w:r>
        <w:t xml:space="preserve"> a ninguna red, y estará completamente asilada.</w:t>
      </w:r>
    </w:p>
    <w:p w14:paraId="0AC181A3" w14:textId="77777777" w:rsidR="00A375A9" w:rsidRDefault="00A375A9" w:rsidP="00A375A9">
      <w:pPr>
        <w:pStyle w:val="Textbody"/>
        <w:ind w:left="1080"/>
        <w:jc w:val="both"/>
        <w:rPr>
          <w:rFonts w:hint="eastAsia"/>
        </w:rPr>
      </w:pPr>
    </w:p>
    <w:p w14:paraId="251B073A" w14:textId="77777777" w:rsidR="00017D60" w:rsidRDefault="00FD497E" w:rsidP="00340E73">
      <w:pPr>
        <w:pStyle w:val="Ttulo3"/>
      </w:pPr>
      <w:bookmarkStart w:id="25" w:name="_Toc184058708"/>
      <w:bookmarkStart w:id="26" w:name="_Toc184061984"/>
      <w:bookmarkStart w:id="27" w:name="_Toc184078331"/>
      <w:r>
        <w:lastRenderedPageBreak/>
        <w:t>Añadir disco duro NVMe de 15GB.</w:t>
      </w:r>
      <w:bookmarkEnd w:id="25"/>
      <w:bookmarkEnd w:id="26"/>
      <w:bookmarkEnd w:id="27"/>
    </w:p>
    <w:p w14:paraId="18F1026E" w14:textId="77777777" w:rsidR="00017D60" w:rsidRDefault="00FD497E">
      <w:pPr>
        <w:rPr>
          <w:rFonts w:hint="eastAsia"/>
        </w:rPr>
      </w:pPr>
      <w:r>
        <w:t>N</w:t>
      </w:r>
      <w:r>
        <w:t xml:space="preserve">os vamos a la pestaña de almacenamiento, y en la parte de abajo, clickamos sobre el icono de </w:t>
      </w:r>
      <w:r w:rsidRPr="00AF1D48">
        <w:rPr>
          <w:b/>
          <w:bCs/>
        </w:rPr>
        <w:t>añadir nuevo controlador</w:t>
      </w:r>
      <w:r>
        <w:t xml:space="preserve">, y seleccionamos </w:t>
      </w:r>
      <w:r w:rsidRPr="00AF1D48">
        <w:rPr>
          <w:b/>
          <w:bCs/>
        </w:rPr>
        <w:t>NVMe (PCIe)</w:t>
      </w:r>
      <w:r w:rsidRPr="00AF1D48">
        <w:t>.</w:t>
      </w:r>
    </w:p>
    <w:p w14:paraId="70F6FEF0" w14:textId="77777777" w:rsidR="00017D60" w:rsidRDefault="00FD497E">
      <w:pPr>
        <w:pStyle w:val="Textbody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01B00D3" wp14:editId="66FB7977">
            <wp:extent cx="3733486" cy="2787813"/>
            <wp:effectExtent l="0" t="0" r="314" b="0"/>
            <wp:docPr id="10" name="Imagen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3486" cy="278781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E9F3A3E" w14:textId="77777777" w:rsidR="00017D60" w:rsidRDefault="00017D60">
      <w:pPr>
        <w:pStyle w:val="Textbody"/>
        <w:ind w:left="1080"/>
        <w:jc w:val="both"/>
        <w:rPr>
          <w:rFonts w:hint="eastAsia"/>
          <w:u w:val="single"/>
        </w:rPr>
      </w:pPr>
    </w:p>
    <w:p w14:paraId="4D8A3C82" w14:textId="77777777" w:rsidR="00017D60" w:rsidRDefault="00FD497E">
      <w:pPr>
        <w:rPr>
          <w:rFonts w:hint="eastAsia"/>
        </w:rPr>
      </w:pPr>
      <w:r>
        <w:t>Seleccionamos la opción</w:t>
      </w:r>
      <w:r>
        <w:t xml:space="preserve"> de crear un disco duro nuevo para el nuevo controlador añadido</w:t>
      </w:r>
    </w:p>
    <w:p w14:paraId="4B4014DA" w14:textId="77777777" w:rsidR="00017D60" w:rsidRDefault="00FD497E">
      <w:pPr>
        <w:pStyle w:val="Textbody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86FA9C3" wp14:editId="4ED08E62">
            <wp:extent cx="4198796" cy="2243224"/>
            <wp:effectExtent l="0" t="0" r="0" b="4676"/>
            <wp:docPr id="11" name="Imagen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8796" cy="224322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46CCFED" w14:textId="77777777" w:rsidR="00017D60" w:rsidRDefault="00017D60">
      <w:pPr>
        <w:pStyle w:val="Textbody"/>
        <w:jc w:val="both"/>
        <w:rPr>
          <w:rFonts w:hint="eastAsia"/>
          <w:u w:val="single"/>
        </w:rPr>
      </w:pPr>
    </w:p>
    <w:p w14:paraId="0D71A40C" w14:textId="77777777" w:rsidR="00017D60" w:rsidRDefault="00FD497E">
      <w:pPr>
        <w:rPr>
          <w:rFonts w:hint="eastAsia"/>
        </w:rPr>
      </w:pPr>
      <w:r>
        <w:t>En este paso seleccionamos si queremos reservar completamente el disco duro o no.</w:t>
      </w:r>
    </w:p>
    <w:p w14:paraId="5BAF1808" w14:textId="3C96EDF5" w:rsidR="00017D60" w:rsidRDefault="00FD497E">
      <w:pPr>
        <w:pStyle w:val="Textbody"/>
        <w:jc w:val="center"/>
      </w:pPr>
      <w:r>
        <w:rPr>
          <w:noProof/>
        </w:rPr>
        <w:drawing>
          <wp:inline distT="0" distB="0" distL="0" distR="0" wp14:anchorId="31F318B3" wp14:editId="69511F55">
            <wp:extent cx="3171825" cy="1878884"/>
            <wp:effectExtent l="0" t="0" r="0" b="7620"/>
            <wp:docPr id="12" name="Imagen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9784" cy="188952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5339C23" w14:textId="77777777" w:rsidR="00A375A9" w:rsidRDefault="00A375A9">
      <w:pPr>
        <w:pStyle w:val="Textbody"/>
        <w:jc w:val="center"/>
        <w:rPr>
          <w:rFonts w:hint="eastAsia"/>
        </w:rPr>
      </w:pPr>
    </w:p>
    <w:p w14:paraId="6739C32B" w14:textId="77777777" w:rsidR="00017D60" w:rsidRDefault="00FD497E">
      <w:pPr>
        <w:rPr>
          <w:rFonts w:hint="eastAsia"/>
        </w:rPr>
      </w:pPr>
      <w:r>
        <w:lastRenderedPageBreak/>
        <w:t xml:space="preserve">Elegimos ahora la </w:t>
      </w:r>
      <w:r w:rsidRPr="00AF1D48">
        <w:rPr>
          <w:b/>
          <w:bCs/>
        </w:rPr>
        <w:t>ubicación</w:t>
      </w:r>
      <w:r>
        <w:t xml:space="preserve"> y el </w:t>
      </w:r>
      <w:r w:rsidRPr="00AF1D48">
        <w:rPr>
          <w:b/>
          <w:bCs/>
        </w:rPr>
        <w:t>tamaño</w:t>
      </w:r>
      <w:r>
        <w:t xml:space="preserve"> del disco duro virtual.</w:t>
      </w:r>
    </w:p>
    <w:p w14:paraId="2E0147C7" w14:textId="77777777" w:rsidR="00017D60" w:rsidRDefault="00FD497E">
      <w:pPr>
        <w:pStyle w:val="Textbody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17C6F6F" wp14:editId="4DCBEE8F">
            <wp:extent cx="4178853" cy="2505108"/>
            <wp:effectExtent l="0" t="0" r="0" b="9492"/>
            <wp:docPr id="13" name="Imagen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8853" cy="250510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22B5A24" w14:textId="77777777" w:rsidR="00017D60" w:rsidRDefault="00017D60">
      <w:pPr>
        <w:pStyle w:val="Textbody"/>
        <w:jc w:val="both"/>
        <w:rPr>
          <w:rFonts w:hint="eastAsia"/>
        </w:rPr>
      </w:pPr>
    </w:p>
    <w:p w14:paraId="542DB712" w14:textId="77777777" w:rsidR="00017D60" w:rsidRDefault="00FD497E">
      <w:pPr>
        <w:rPr>
          <w:rFonts w:hint="eastAsia"/>
        </w:rPr>
      </w:pPr>
      <w:r>
        <w:t>Hacemos ahora doble click sobre el nue</w:t>
      </w:r>
      <w:r>
        <w:t>vo disco duro creado.</w:t>
      </w:r>
    </w:p>
    <w:p w14:paraId="78D51CE2" w14:textId="77777777" w:rsidR="00017D60" w:rsidRDefault="00FD497E">
      <w:pPr>
        <w:pStyle w:val="Textbody"/>
        <w:ind w:left="72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38BB9E5" wp14:editId="426746C8">
            <wp:extent cx="4483367" cy="1270951"/>
            <wp:effectExtent l="0" t="0" r="0" b="5399"/>
            <wp:docPr id="14" name="Imagen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3367" cy="127095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2C1F7CC" w14:textId="77777777" w:rsidR="00017D60" w:rsidRDefault="00017D60">
      <w:pPr>
        <w:pStyle w:val="Textbody"/>
        <w:jc w:val="both"/>
        <w:rPr>
          <w:rFonts w:hint="eastAsia"/>
          <w:u w:val="single"/>
        </w:rPr>
      </w:pPr>
    </w:p>
    <w:p w14:paraId="064C23F5" w14:textId="77777777" w:rsidR="00017D60" w:rsidRDefault="00FD497E">
      <w:pPr>
        <w:rPr>
          <w:rFonts w:hint="eastAsia"/>
        </w:rPr>
      </w:pPr>
      <w:r>
        <w:t>Ahora podemos ver en la pestaña de almacenamiento el nuevo disco duro</w:t>
      </w:r>
    </w:p>
    <w:p w14:paraId="320C0F20" w14:textId="202699E9" w:rsidR="00340E73" w:rsidRDefault="00FD497E">
      <w:pPr>
        <w:pStyle w:val="Textbody"/>
        <w:ind w:left="720"/>
        <w:rPr>
          <w:rFonts w:hint="eastAsia"/>
        </w:rPr>
      </w:pPr>
      <w:r>
        <w:rPr>
          <w:noProof/>
        </w:rPr>
        <w:drawing>
          <wp:inline distT="0" distB="0" distL="0" distR="0" wp14:anchorId="0F13302A" wp14:editId="6E2B7600">
            <wp:extent cx="4258086" cy="1887376"/>
            <wp:effectExtent l="0" t="0" r="9114" b="0"/>
            <wp:docPr id="15" name="Imagen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8086" cy="188737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3EB4FD3" w14:textId="77777777" w:rsidR="00340E73" w:rsidRDefault="00340E73">
      <w:pPr>
        <w:suppressAutoHyphens w:val="0"/>
        <w:spacing w:after="0"/>
        <w:ind w:firstLine="0"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3ACFD0B" w14:textId="77777777" w:rsidR="00017D60" w:rsidRDefault="00FD497E" w:rsidP="00340E73">
      <w:pPr>
        <w:pStyle w:val="Ttulo3"/>
      </w:pPr>
      <w:bookmarkStart w:id="28" w:name="_Toc184058709"/>
      <w:bookmarkStart w:id="29" w:name="_Toc184061985"/>
      <w:bookmarkStart w:id="30" w:name="_Toc184078332"/>
      <w:r>
        <w:lastRenderedPageBreak/>
        <w:t>Asignación de archivo ISO a la conexión CD/DVD SATA.</w:t>
      </w:r>
      <w:bookmarkEnd w:id="28"/>
      <w:bookmarkEnd w:id="29"/>
      <w:bookmarkEnd w:id="30"/>
    </w:p>
    <w:p w14:paraId="6E744E3C" w14:textId="0C877BAF" w:rsidR="00017D60" w:rsidRPr="00AF1D48" w:rsidRDefault="00FD497E">
      <w:pPr>
        <w:rPr>
          <w:rFonts w:hint="eastAsia"/>
        </w:rPr>
      </w:pPr>
      <w:r>
        <w:t>V</w:t>
      </w:r>
      <w:r>
        <w:t xml:space="preserve">amos a la pestaña de almacenamiento, selección la unidad de disco duro, y hacemos click sobre el </w:t>
      </w:r>
      <w:r>
        <w:t xml:space="preserve">icono de disco a la derecha del panel, entonces, seleccionamos </w:t>
      </w:r>
      <w:r w:rsidRPr="00AF1D48">
        <w:rPr>
          <w:b/>
          <w:bCs/>
        </w:rPr>
        <w:t>“Seleccionar un archivo de disco…”</w:t>
      </w:r>
      <w:r w:rsidR="00AF1D48">
        <w:t>.</w:t>
      </w:r>
    </w:p>
    <w:p w14:paraId="7EEA3952" w14:textId="77777777" w:rsidR="00017D60" w:rsidRDefault="00FD497E">
      <w:pPr>
        <w:pStyle w:val="Textbody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45AC76D" wp14:editId="79A169F3">
            <wp:extent cx="5479560" cy="2154600"/>
            <wp:effectExtent l="0" t="0" r="6840" b="0"/>
            <wp:docPr id="16" name="Imagen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9560" cy="21546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AA603C9" w14:textId="77777777" w:rsidR="00017D60" w:rsidRDefault="00017D60">
      <w:pPr>
        <w:pStyle w:val="Textbody"/>
        <w:ind w:left="1080"/>
        <w:jc w:val="both"/>
        <w:rPr>
          <w:rFonts w:hint="eastAsia"/>
        </w:rPr>
      </w:pPr>
    </w:p>
    <w:p w14:paraId="4DEC1FBE" w14:textId="77777777" w:rsidR="00017D60" w:rsidRDefault="00FD497E">
      <w:pPr>
        <w:rPr>
          <w:rFonts w:hint="eastAsia"/>
        </w:rPr>
      </w:pPr>
      <w:r>
        <w:t>Ahora seleccionamos el archivo de disco en la carpeta donde la hayamos guardado.</w:t>
      </w:r>
    </w:p>
    <w:p w14:paraId="768AA140" w14:textId="77777777" w:rsidR="00017D60" w:rsidRDefault="00FD497E">
      <w:pPr>
        <w:pStyle w:val="Textbody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06A88D0" wp14:editId="520F5F04">
            <wp:extent cx="5832399" cy="2314684"/>
            <wp:effectExtent l="0" t="0" r="0" b="9416"/>
            <wp:docPr id="17" name="Imagen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lum/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399" cy="231468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418CD6C" w14:textId="77777777" w:rsidR="0041016C" w:rsidRDefault="0041016C">
      <w:pPr>
        <w:suppressAutoHyphens w:val="0"/>
        <w:spacing w:after="0"/>
        <w:ind w:firstLine="0"/>
        <w:jc w:val="left"/>
        <w:rPr>
          <w:rFonts w:ascii="Calibri Light" w:hAnsi="Calibri Light" w:cs="Calibri Light"/>
          <w:color w:val="4472C4"/>
          <w:sz w:val="28"/>
          <w:szCs w:val="28"/>
        </w:rPr>
      </w:pPr>
      <w:bookmarkStart w:id="31" w:name="_Toc184058710"/>
      <w:bookmarkStart w:id="32" w:name="_Toc184061986"/>
      <w:r>
        <w:br w:type="page"/>
      </w:r>
    </w:p>
    <w:p w14:paraId="53FA3FEC" w14:textId="66FDDD1F" w:rsidR="00017D60" w:rsidRDefault="00FD497E" w:rsidP="00340E73">
      <w:pPr>
        <w:pStyle w:val="Ttulo3"/>
      </w:pPr>
      <w:bookmarkStart w:id="33" w:name="_Toc184078333"/>
      <w:r>
        <w:lastRenderedPageBreak/>
        <w:t>Ampliación de disco duro de 25GB a 50GB.</w:t>
      </w:r>
      <w:bookmarkEnd w:id="31"/>
      <w:bookmarkEnd w:id="32"/>
      <w:bookmarkEnd w:id="33"/>
    </w:p>
    <w:p w14:paraId="42732F7B" w14:textId="77777777" w:rsidR="00017D60" w:rsidRDefault="00FD497E">
      <w:pPr>
        <w:rPr>
          <w:rFonts w:hint="eastAsia"/>
        </w:rPr>
      </w:pPr>
      <w:r>
        <w:t>N</w:t>
      </w:r>
      <w:r>
        <w:t xml:space="preserve">os vamos a pestaña de </w:t>
      </w:r>
      <w:r w:rsidRPr="00AF1D48">
        <w:rPr>
          <w:b/>
          <w:bCs/>
        </w:rPr>
        <w:t>herramientas</w:t>
      </w:r>
      <w:r>
        <w:t>, y seleccionamos “</w:t>
      </w:r>
      <w:r w:rsidRPr="00AF1D48">
        <w:rPr>
          <w:b/>
          <w:bCs/>
        </w:rPr>
        <w:t>Medio</w:t>
      </w:r>
      <w:r>
        <w:t>”.</w:t>
      </w:r>
    </w:p>
    <w:p w14:paraId="57F146FE" w14:textId="77777777" w:rsidR="00017D60" w:rsidRDefault="00FD497E">
      <w:pPr>
        <w:pStyle w:val="Textbody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2BCF2EC" wp14:editId="15C012BE">
            <wp:extent cx="6119493" cy="3457575"/>
            <wp:effectExtent l="0" t="0" r="0" b="9525"/>
            <wp:docPr id="18" name="Imagen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493" cy="34575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E3D58C9" w14:textId="77777777" w:rsidR="00017D60" w:rsidRDefault="00017D60">
      <w:pPr>
        <w:pStyle w:val="Textbody"/>
        <w:jc w:val="both"/>
        <w:rPr>
          <w:rFonts w:hint="eastAsia"/>
        </w:rPr>
      </w:pPr>
    </w:p>
    <w:p w14:paraId="7284010A" w14:textId="77777777" w:rsidR="00017D60" w:rsidRDefault="00FD497E">
      <w:pPr>
        <w:rPr>
          <w:rFonts w:hint="eastAsia"/>
        </w:rPr>
      </w:pPr>
      <w:r>
        <w:t>Ahora seleccionamos el disco duro que queremos ampliar, damos un nuevo valor en la parte de debajo de la ventana, y clickamos en “Aplicar”</w:t>
      </w:r>
    </w:p>
    <w:p w14:paraId="4D28DDA9" w14:textId="77777777" w:rsidR="00017D60" w:rsidRDefault="00FD497E">
      <w:pPr>
        <w:pStyle w:val="Textbody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49BAFAF" wp14:editId="63AF89F0">
            <wp:extent cx="5604476" cy="3118323"/>
            <wp:effectExtent l="0" t="0" r="0" b="5877"/>
            <wp:docPr id="19" name="Imagen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4476" cy="311832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3CC6E24" w14:textId="77777777" w:rsidR="00017D60" w:rsidRDefault="00017D60">
      <w:pPr>
        <w:pStyle w:val="Textbody"/>
        <w:jc w:val="both"/>
        <w:rPr>
          <w:rFonts w:hint="eastAsia"/>
          <w:u w:val="single"/>
        </w:rPr>
      </w:pPr>
    </w:p>
    <w:p w14:paraId="44AA3B70" w14:textId="77777777" w:rsidR="00017D60" w:rsidRDefault="00017D60">
      <w:pPr>
        <w:pStyle w:val="Textbody"/>
        <w:ind w:left="720"/>
        <w:jc w:val="both"/>
        <w:rPr>
          <w:rFonts w:hint="eastAsia"/>
          <w:u w:val="single"/>
        </w:rPr>
      </w:pPr>
    </w:p>
    <w:p w14:paraId="51B701CA" w14:textId="0E5AF7B7" w:rsidR="00017D60" w:rsidRDefault="00017D60">
      <w:pPr>
        <w:pStyle w:val="Textbody"/>
        <w:jc w:val="both"/>
        <w:rPr>
          <w:u w:val="single"/>
        </w:rPr>
      </w:pPr>
    </w:p>
    <w:p w14:paraId="52DDEB84" w14:textId="77777777" w:rsidR="00A375A9" w:rsidRDefault="00A375A9">
      <w:pPr>
        <w:pStyle w:val="Textbody"/>
        <w:jc w:val="both"/>
        <w:rPr>
          <w:rFonts w:hint="eastAsia"/>
          <w:u w:val="single"/>
        </w:rPr>
      </w:pPr>
    </w:p>
    <w:p w14:paraId="67781DD4" w14:textId="77777777" w:rsidR="00017D60" w:rsidRDefault="00FD497E" w:rsidP="00340E73">
      <w:pPr>
        <w:pStyle w:val="Ttulo3"/>
      </w:pPr>
      <w:bookmarkStart w:id="34" w:name="_Toc184058711"/>
      <w:bookmarkStart w:id="35" w:name="_Toc184061987"/>
      <w:bookmarkStart w:id="36" w:name="_Toc184078334"/>
      <w:r>
        <w:lastRenderedPageBreak/>
        <w:t>Encriptación de disco duro</w:t>
      </w:r>
      <w:bookmarkEnd w:id="34"/>
      <w:bookmarkEnd w:id="35"/>
      <w:bookmarkEnd w:id="36"/>
    </w:p>
    <w:p w14:paraId="061D40BC" w14:textId="77777777" w:rsidR="00017D60" w:rsidRDefault="00FD497E">
      <w:pPr>
        <w:rPr>
          <w:rFonts w:hint="eastAsia"/>
        </w:rPr>
      </w:pPr>
      <w:r>
        <w:t>V</w:t>
      </w:r>
      <w:r>
        <w:t>amos a la pestaña “General” y nos dirigim</w:t>
      </w:r>
      <w:r>
        <w:t xml:space="preserve">os hacia </w:t>
      </w:r>
      <w:r w:rsidRPr="00AF1D48">
        <w:rPr>
          <w:b/>
          <w:bCs/>
        </w:rPr>
        <w:t>“Cifrado de disco”</w:t>
      </w:r>
      <w:r>
        <w:t xml:space="preserve">. Clickamos sobre </w:t>
      </w:r>
      <w:r w:rsidRPr="00AF1D48">
        <w:rPr>
          <w:b/>
          <w:bCs/>
        </w:rPr>
        <w:t>“Habilitar cifrado de disco”</w:t>
      </w:r>
      <w:r>
        <w:t>, elegimos un algoritmo de cifrado, y elegimos una contraseña.</w:t>
      </w:r>
    </w:p>
    <w:p w14:paraId="2B49234C" w14:textId="77777777" w:rsidR="00017D60" w:rsidRDefault="00FD497E">
      <w:pPr>
        <w:pStyle w:val="Textbody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04BB352" wp14:editId="532B49A6">
            <wp:extent cx="5891396" cy="2631597"/>
            <wp:effectExtent l="0" t="0" r="0" b="0"/>
            <wp:docPr id="20" name="Imagen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1396" cy="263159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FDBDA86" w14:textId="77777777" w:rsidR="00017D60" w:rsidRDefault="00017D60">
      <w:pPr>
        <w:pStyle w:val="Textbody"/>
        <w:jc w:val="both"/>
        <w:rPr>
          <w:rFonts w:hint="eastAsia"/>
        </w:rPr>
      </w:pPr>
    </w:p>
    <w:p w14:paraId="205B1E33" w14:textId="77777777" w:rsidR="00017D60" w:rsidRDefault="00FD497E">
      <w:pPr>
        <w:rPr>
          <w:rFonts w:hint="eastAsia"/>
        </w:rPr>
      </w:pPr>
      <w:r>
        <w:t>Ahora, justo al iniciar la máquina virtual y antes de entrar al S.O., podemos comprobar que nos pide la contraseña pa</w:t>
      </w:r>
      <w:r>
        <w:t>ra seguir.</w:t>
      </w:r>
    </w:p>
    <w:p w14:paraId="62A243FF" w14:textId="77777777" w:rsidR="00017D60" w:rsidRDefault="00FD497E">
      <w:pPr>
        <w:pStyle w:val="Textbody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EB53E9F" wp14:editId="4A302105">
            <wp:extent cx="5803203" cy="2769836"/>
            <wp:effectExtent l="0" t="0" r="7047" b="0"/>
            <wp:docPr id="21" name="Imagen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3203" cy="276983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142B3F0" w14:textId="77777777" w:rsidR="0041016C" w:rsidRDefault="0041016C">
      <w:pPr>
        <w:suppressAutoHyphens w:val="0"/>
        <w:spacing w:after="0"/>
        <w:ind w:firstLine="0"/>
        <w:jc w:val="left"/>
        <w:rPr>
          <w:rFonts w:ascii="Calibri Light" w:eastAsia="Microsoft YaHei" w:hAnsi="Calibri Light" w:cs="Calibri Light"/>
          <w:color w:val="4472C4"/>
          <w:sz w:val="36"/>
          <w:szCs w:val="36"/>
        </w:rPr>
      </w:pPr>
      <w:bookmarkStart w:id="37" w:name="_Toc184058712"/>
      <w:bookmarkStart w:id="38" w:name="_Toc184061988"/>
      <w:r>
        <w:br w:type="page"/>
      </w:r>
    </w:p>
    <w:p w14:paraId="4CBE0FE9" w14:textId="59C9E428" w:rsidR="00017D60" w:rsidRDefault="00FD497E" w:rsidP="00340E73">
      <w:pPr>
        <w:pStyle w:val="Ttulo1"/>
      </w:pPr>
      <w:bookmarkStart w:id="39" w:name="_Toc184078335"/>
      <w:r>
        <w:lastRenderedPageBreak/>
        <w:t>Operaciones con la máquina virtual</w:t>
      </w:r>
      <w:bookmarkEnd w:id="37"/>
      <w:bookmarkEnd w:id="38"/>
      <w:bookmarkEnd w:id="39"/>
    </w:p>
    <w:p w14:paraId="1105C012" w14:textId="77777777" w:rsidR="00340E73" w:rsidRPr="00340E73" w:rsidRDefault="00340E73" w:rsidP="00340E73">
      <w:pPr>
        <w:pStyle w:val="Prrafodelista"/>
        <w:numPr>
          <w:ilvl w:val="0"/>
          <w:numId w:val="8"/>
        </w:numPr>
        <w:outlineLvl w:val="2"/>
        <w:rPr>
          <w:rFonts w:ascii="Calibri Light" w:hAnsi="Calibri Light" w:cs="Calibri Light"/>
          <w:vanish/>
          <w:color w:val="4472C4"/>
          <w:sz w:val="28"/>
          <w:szCs w:val="28"/>
        </w:rPr>
      </w:pPr>
      <w:bookmarkStart w:id="40" w:name="_Toc184058713"/>
      <w:bookmarkStart w:id="41" w:name="_Toc184061989"/>
      <w:bookmarkStart w:id="42" w:name="_Toc184078263"/>
      <w:bookmarkStart w:id="43" w:name="_Toc184078336"/>
      <w:bookmarkEnd w:id="42"/>
      <w:bookmarkEnd w:id="43"/>
    </w:p>
    <w:p w14:paraId="327549D8" w14:textId="646EFDA6" w:rsidR="00017D60" w:rsidRDefault="00FD497E" w:rsidP="00340E73">
      <w:pPr>
        <w:pStyle w:val="Ttulo3"/>
      </w:pPr>
      <w:bookmarkStart w:id="44" w:name="_Toc184078337"/>
      <w:r>
        <w:t>Instalación de Guest Additions</w:t>
      </w:r>
      <w:bookmarkEnd w:id="40"/>
      <w:bookmarkEnd w:id="41"/>
      <w:bookmarkEnd w:id="44"/>
    </w:p>
    <w:p w14:paraId="589EA208" w14:textId="77777777" w:rsidR="00017D60" w:rsidRDefault="00FD497E">
      <w:pPr>
        <w:rPr>
          <w:rFonts w:hint="eastAsia"/>
        </w:rPr>
      </w:pPr>
      <w:r>
        <w:t>U</w:t>
      </w:r>
      <w:r>
        <w:t>na vez hayamos instalado Windows 10, vamos a “</w:t>
      </w:r>
      <w:r w:rsidRPr="00AF1D48">
        <w:rPr>
          <w:b/>
          <w:bCs/>
        </w:rPr>
        <w:t>Dispositivos</w:t>
      </w:r>
      <w:r>
        <w:t xml:space="preserve">”, y clickamos sobre </w:t>
      </w:r>
      <w:r w:rsidRPr="00AF1D48">
        <w:rPr>
          <w:b/>
          <w:bCs/>
        </w:rPr>
        <w:t>“Insertar imagen de CD de los complementos del invitado”</w:t>
      </w:r>
      <w:r>
        <w:t>.</w:t>
      </w:r>
    </w:p>
    <w:p w14:paraId="58BB0072" w14:textId="77777777" w:rsidR="00017D60" w:rsidRDefault="00FD497E">
      <w:pPr>
        <w:ind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36F8CB1" wp14:editId="59752DE7">
            <wp:extent cx="6120134" cy="3004188"/>
            <wp:effectExtent l="0" t="0" r="0" b="5712"/>
            <wp:docPr id="22" name="Imagen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300418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90CF2B4" w14:textId="77777777" w:rsidR="00017D60" w:rsidRDefault="00017D60">
      <w:pPr>
        <w:rPr>
          <w:rFonts w:hint="eastAsia"/>
        </w:rPr>
      </w:pPr>
    </w:p>
    <w:p w14:paraId="20C79C57" w14:textId="77777777" w:rsidR="00017D60" w:rsidRDefault="00FD497E">
      <w:pPr>
        <w:rPr>
          <w:rFonts w:hint="eastAsia"/>
        </w:rPr>
      </w:pPr>
      <w:r>
        <w:t xml:space="preserve">Ahora vamos hacia </w:t>
      </w:r>
      <w:r w:rsidRPr="00AF1D48">
        <w:rPr>
          <w:b/>
          <w:bCs/>
        </w:rPr>
        <w:t xml:space="preserve">“Este </w:t>
      </w:r>
      <w:r w:rsidRPr="00AF1D48">
        <w:rPr>
          <w:b/>
          <w:bCs/>
        </w:rPr>
        <w:t>equipo”</w:t>
      </w:r>
      <w:r>
        <w:t xml:space="preserve">, y nos metemos en el nuevo </w:t>
      </w:r>
      <w:r w:rsidRPr="00AF1D48">
        <w:rPr>
          <w:b/>
          <w:bCs/>
        </w:rPr>
        <w:t>CD virtual</w:t>
      </w:r>
      <w:r>
        <w:t>.</w:t>
      </w:r>
    </w:p>
    <w:p w14:paraId="24C56AE2" w14:textId="77777777" w:rsidR="00017D60" w:rsidRDefault="00FD497E">
      <w:pPr>
        <w:ind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F6EDB51" wp14:editId="5AE0C1EA">
            <wp:extent cx="6120134" cy="3735708"/>
            <wp:effectExtent l="0" t="0" r="0" b="0"/>
            <wp:docPr id="23" name="Imagen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373570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4A21932" w14:textId="77777777" w:rsidR="00017D60" w:rsidRDefault="00017D60">
      <w:pPr>
        <w:rPr>
          <w:rFonts w:hint="eastAsia"/>
        </w:rPr>
      </w:pPr>
    </w:p>
    <w:p w14:paraId="19AD7CBE" w14:textId="77777777" w:rsidR="00017D60" w:rsidRDefault="00017D60">
      <w:pPr>
        <w:rPr>
          <w:rFonts w:hint="eastAsia"/>
        </w:rPr>
      </w:pPr>
    </w:p>
    <w:p w14:paraId="56FABCB2" w14:textId="77777777" w:rsidR="00017D60" w:rsidRDefault="00FD497E">
      <w:pPr>
        <w:rPr>
          <w:rFonts w:hint="eastAsia"/>
        </w:rPr>
      </w:pPr>
      <w:r>
        <w:lastRenderedPageBreak/>
        <w:t>Ahora ejecutamos el archivo señalado, y seguimos los pasos de la instalación (solo hay que darle a “Siguiente” en todas las pantallas).</w:t>
      </w:r>
    </w:p>
    <w:p w14:paraId="06565F02" w14:textId="3DAAEE17" w:rsidR="00017D60" w:rsidRDefault="00FD497E" w:rsidP="00AF1D48">
      <w:pPr>
        <w:ind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B7C01D9" wp14:editId="5F5FEBD9">
            <wp:extent cx="6120134" cy="2922907"/>
            <wp:effectExtent l="0" t="0" r="0" b="0"/>
            <wp:docPr id="24" name="Imagen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292290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A877D5C" w14:textId="77777777" w:rsidR="00017D60" w:rsidRDefault="00017D60">
      <w:pPr>
        <w:rPr>
          <w:rFonts w:hint="eastAsia"/>
        </w:rPr>
      </w:pPr>
    </w:p>
    <w:p w14:paraId="7AE0FDA6" w14:textId="77777777" w:rsidR="00017D60" w:rsidRDefault="00FD497E">
      <w:pPr>
        <w:rPr>
          <w:rFonts w:hint="eastAsia"/>
        </w:rPr>
      </w:pPr>
      <w:r>
        <w:t xml:space="preserve">Ahora seleccionamos </w:t>
      </w:r>
      <w:r w:rsidRPr="00AF1D48">
        <w:rPr>
          <w:b/>
          <w:bCs/>
        </w:rPr>
        <w:t>“Reboot now”</w:t>
      </w:r>
      <w:r>
        <w:t xml:space="preserve"> y clickamos sobre “Finish”.</w:t>
      </w:r>
    </w:p>
    <w:p w14:paraId="246FB13B" w14:textId="77777777" w:rsidR="00017D60" w:rsidRDefault="00FD497E">
      <w:pPr>
        <w:ind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DE7D425" wp14:editId="41C29A5C">
            <wp:extent cx="6120134" cy="3762371"/>
            <wp:effectExtent l="0" t="0" r="0" b="0"/>
            <wp:docPr id="25" name="Imagen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37623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BEEFBDF" w14:textId="77777777" w:rsidR="00017D60" w:rsidRDefault="00017D60">
      <w:pPr>
        <w:rPr>
          <w:rFonts w:hint="eastAsia"/>
        </w:rPr>
      </w:pPr>
    </w:p>
    <w:p w14:paraId="4A41993D" w14:textId="77777777" w:rsidR="00017D60" w:rsidRDefault="00017D60">
      <w:pPr>
        <w:rPr>
          <w:rFonts w:hint="eastAsia"/>
        </w:rPr>
      </w:pPr>
    </w:p>
    <w:p w14:paraId="51A0A37C" w14:textId="77777777" w:rsidR="00017D60" w:rsidRDefault="00017D60">
      <w:pPr>
        <w:rPr>
          <w:rFonts w:hint="eastAsia"/>
        </w:rPr>
      </w:pPr>
    </w:p>
    <w:p w14:paraId="1AAC9C39" w14:textId="77777777" w:rsidR="00017D60" w:rsidRDefault="00017D60">
      <w:pPr>
        <w:rPr>
          <w:rFonts w:hint="eastAsia"/>
        </w:rPr>
      </w:pPr>
    </w:p>
    <w:p w14:paraId="6AF1F7D1" w14:textId="77777777" w:rsidR="00017D60" w:rsidRDefault="00017D60">
      <w:pPr>
        <w:rPr>
          <w:rFonts w:hint="eastAsia"/>
        </w:rPr>
      </w:pPr>
    </w:p>
    <w:p w14:paraId="5FBD0735" w14:textId="77777777" w:rsidR="00017D60" w:rsidRDefault="00FD497E">
      <w:pPr>
        <w:rPr>
          <w:rFonts w:hint="eastAsia"/>
        </w:rPr>
      </w:pPr>
      <w:r>
        <w:lastRenderedPageBreak/>
        <w:t xml:space="preserve">Si queremos </w:t>
      </w:r>
      <w:r w:rsidRPr="00AF1D48">
        <w:rPr>
          <w:b/>
          <w:bCs/>
        </w:rPr>
        <w:t>mejorar la versión de las Guest Additions</w:t>
      </w:r>
      <w:r>
        <w:t xml:space="preserve">, vamos a “Dispositivos” y clickamos sobre </w:t>
      </w:r>
      <w:r>
        <w:rPr>
          <w:b/>
          <w:bCs/>
        </w:rPr>
        <w:t>“Upgrade Guest Additions…”</w:t>
      </w:r>
      <w:r>
        <w:t xml:space="preserve">, y volvemos a </w:t>
      </w:r>
      <w:r>
        <w:rPr>
          <w:b/>
          <w:bCs/>
        </w:rPr>
        <w:t>reiniciar el equipo</w:t>
      </w:r>
      <w:r>
        <w:t>.</w:t>
      </w:r>
    </w:p>
    <w:p w14:paraId="71CA66E0" w14:textId="77777777" w:rsidR="00017D60" w:rsidRDefault="00FD497E">
      <w:pPr>
        <w:ind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1A88C45" wp14:editId="1A1A0C89">
            <wp:extent cx="6120134" cy="2465066"/>
            <wp:effectExtent l="0" t="0" r="0" b="0"/>
            <wp:docPr id="26" name="Imagen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246506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CD98B6B" w14:textId="77777777" w:rsidR="00017D60" w:rsidRDefault="00017D60">
      <w:pPr>
        <w:rPr>
          <w:rFonts w:hint="eastAsia"/>
        </w:rPr>
      </w:pPr>
    </w:p>
    <w:p w14:paraId="40C68560" w14:textId="77777777" w:rsidR="00017D60" w:rsidRDefault="00FD497E">
      <w:pPr>
        <w:rPr>
          <w:rFonts w:hint="eastAsia"/>
        </w:rPr>
      </w:pPr>
      <w:r>
        <w:t>Tras reiniciar el equipo, ya tendremos las Guest Additions instaladas, y nuestra máquina vi</w:t>
      </w:r>
      <w:r>
        <w:t>rtual ahora tendrá más características y mejor rendimiento.</w:t>
      </w:r>
    </w:p>
    <w:p w14:paraId="097BC336" w14:textId="77777777" w:rsidR="0041016C" w:rsidRDefault="0041016C">
      <w:pPr>
        <w:suppressAutoHyphens w:val="0"/>
        <w:spacing w:after="0"/>
        <w:ind w:firstLine="0"/>
        <w:jc w:val="left"/>
        <w:rPr>
          <w:rFonts w:ascii="Calibri Light" w:hAnsi="Calibri Light" w:cs="Calibri Light"/>
          <w:color w:val="4472C4"/>
          <w:sz w:val="28"/>
          <w:szCs w:val="28"/>
        </w:rPr>
      </w:pPr>
      <w:bookmarkStart w:id="45" w:name="_Toc184058714"/>
      <w:bookmarkStart w:id="46" w:name="_Toc184061990"/>
      <w:r>
        <w:br w:type="page"/>
      </w:r>
    </w:p>
    <w:p w14:paraId="2774669A" w14:textId="355142C8" w:rsidR="00017D60" w:rsidRDefault="00FD497E" w:rsidP="00340E73">
      <w:pPr>
        <w:pStyle w:val="Ttulo3"/>
      </w:pPr>
      <w:bookmarkStart w:id="47" w:name="_Toc184078338"/>
      <w:r>
        <w:lastRenderedPageBreak/>
        <w:t>Creación de carpeta compartida permanente</w:t>
      </w:r>
      <w:bookmarkEnd w:id="45"/>
      <w:bookmarkEnd w:id="46"/>
      <w:bookmarkEnd w:id="47"/>
    </w:p>
    <w:p w14:paraId="3790DE90" w14:textId="081F01C4" w:rsidR="00017D60" w:rsidRDefault="00FD497E">
      <w:pPr>
        <w:rPr>
          <w:rFonts w:hint="eastAsia"/>
        </w:rPr>
      </w:pPr>
      <w:r>
        <w:t>E</w:t>
      </w:r>
      <w:r>
        <w:t xml:space="preserve">l primer paso es instalar las </w:t>
      </w:r>
      <w:r>
        <w:rPr>
          <w:b/>
          <w:bCs/>
        </w:rPr>
        <w:t>Guest Additions</w:t>
      </w:r>
      <w:r>
        <w:t xml:space="preserve">, lo </w:t>
      </w:r>
      <w:r w:rsidR="00AF1D48">
        <w:t>cual</w:t>
      </w:r>
      <w:r>
        <w:t xml:space="preserve"> viene explicado en el punto anterior.</w:t>
      </w:r>
    </w:p>
    <w:p w14:paraId="4BB71221" w14:textId="77777777" w:rsidR="00017D60" w:rsidRDefault="00FD497E">
      <w:pPr>
        <w:rPr>
          <w:rFonts w:hint="eastAsia"/>
        </w:rPr>
      </w:pPr>
      <w:r>
        <w:t xml:space="preserve">Ahora debemos </w:t>
      </w:r>
      <w:r w:rsidRPr="00AF1D48">
        <w:rPr>
          <w:b/>
          <w:bCs/>
        </w:rPr>
        <w:t>apagar la máquina virtual</w:t>
      </w:r>
      <w:r>
        <w:t xml:space="preserve">, ir a la </w:t>
      </w:r>
      <w:r w:rsidRPr="00AF1D48">
        <w:rPr>
          <w:b/>
          <w:bCs/>
        </w:rPr>
        <w:t>configuración</w:t>
      </w:r>
      <w:r>
        <w:t xml:space="preserve"> de la misma, y meternos en </w:t>
      </w:r>
      <w:r w:rsidRPr="00AF1D48">
        <w:rPr>
          <w:b/>
          <w:bCs/>
        </w:rPr>
        <w:t>“Carpetas compartidas”</w:t>
      </w:r>
      <w:r w:rsidRPr="00AF1D48">
        <w:t>,</w:t>
      </w:r>
      <w:r>
        <w:t xml:space="preserve"> donde clickaremos sobre el icono de </w:t>
      </w:r>
      <w:r w:rsidRPr="00AF1D48">
        <w:rPr>
          <w:b/>
          <w:bCs/>
        </w:rPr>
        <w:t>“Nueva”</w:t>
      </w:r>
      <w:r>
        <w:t>.</w:t>
      </w:r>
    </w:p>
    <w:p w14:paraId="493F5155" w14:textId="77777777" w:rsidR="00017D60" w:rsidRDefault="00FD497E" w:rsidP="00AF1D48">
      <w:pPr>
        <w:ind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45F9299" wp14:editId="3B191F1B">
            <wp:extent cx="5715000" cy="2886075"/>
            <wp:effectExtent l="0" t="0" r="0" b="9525"/>
            <wp:docPr id="27" name="Imagen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6152" cy="288665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D1FFF73" w14:textId="77777777" w:rsidR="00017D60" w:rsidRDefault="00017D60">
      <w:pPr>
        <w:rPr>
          <w:rFonts w:hint="eastAsia"/>
        </w:rPr>
      </w:pPr>
    </w:p>
    <w:p w14:paraId="6F97A2E2" w14:textId="77777777" w:rsidR="00017D60" w:rsidRDefault="00FD497E">
      <w:pPr>
        <w:rPr>
          <w:rFonts w:hint="eastAsia"/>
        </w:rPr>
      </w:pPr>
      <w:r>
        <w:t>Ahora rellenamos los campos que nos piden:</w:t>
      </w:r>
    </w:p>
    <w:p w14:paraId="2750BC94" w14:textId="77777777" w:rsidR="00017D60" w:rsidRDefault="00FD497E">
      <w:pPr>
        <w:pStyle w:val="Prrafodelista"/>
        <w:numPr>
          <w:ilvl w:val="0"/>
          <w:numId w:val="5"/>
        </w:numPr>
        <w:rPr>
          <w:rFonts w:hint="eastAsia"/>
        </w:rPr>
      </w:pPr>
      <w:r>
        <w:rPr>
          <w:u w:val="single"/>
        </w:rPr>
        <w:t>Ruta de la carpeta</w:t>
      </w:r>
      <w:r>
        <w:t>: donde se encuentra la carpeta en nuestro host.</w:t>
      </w:r>
    </w:p>
    <w:p w14:paraId="5F5F32A2" w14:textId="77777777" w:rsidR="00017D60" w:rsidRDefault="00FD497E">
      <w:pPr>
        <w:pStyle w:val="Prrafodelista"/>
        <w:numPr>
          <w:ilvl w:val="0"/>
          <w:numId w:val="5"/>
        </w:numPr>
        <w:rPr>
          <w:rFonts w:hint="eastAsia"/>
        </w:rPr>
      </w:pPr>
      <w:r>
        <w:rPr>
          <w:u w:val="single"/>
        </w:rPr>
        <w:t>Nombre de la carpeta</w:t>
      </w:r>
      <w:r>
        <w:t xml:space="preserve">: como </w:t>
      </w:r>
      <w:r>
        <w:t>queremos que se llame la carpeta en el guest.</w:t>
      </w:r>
    </w:p>
    <w:p w14:paraId="62266BE2" w14:textId="59D45AD1" w:rsidR="00017D60" w:rsidRDefault="00FD497E">
      <w:pPr>
        <w:pStyle w:val="Prrafodelista"/>
        <w:numPr>
          <w:ilvl w:val="0"/>
          <w:numId w:val="5"/>
        </w:numPr>
        <w:rPr>
          <w:rFonts w:hint="eastAsia"/>
        </w:rPr>
      </w:pPr>
      <w:r>
        <w:rPr>
          <w:u w:val="single"/>
        </w:rPr>
        <w:t>Punto de montaje</w:t>
      </w:r>
      <w:r>
        <w:t xml:space="preserve">: donde queremos que este la carpeta compartida en el guest. Recomiendo que sea “Z:\”, debido a que </w:t>
      </w:r>
      <w:r w:rsidR="00A375A9">
        <w:t>V</w:t>
      </w:r>
      <w:r>
        <w:t>irtual</w:t>
      </w:r>
      <w:r w:rsidR="00A375A9">
        <w:t>B</w:t>
      </w:r>
      <w:r>
        <w:t>ox ve la carpeta compartida como una unidad de red y así evitaremos conflictos con otr</w:t>
      </w:r>
      <w:r>
        <w:t>as unidades.</w:t>
      </w:r>
    </w:p>
    <w:p w14:paraId="7705A0AE" w14:textId="77777777" w:rsidR="00017D60" w:rsidRDefault="00FD497E">
      <w:pPr>
        <w:pStyle w:val="Prrafodelista"/>
        <w:numPr>
          <w:ilvl w:val="0"/>
          <w:numId w:val="5"/>
        </w:numPr>
        <w:rPr>
          <w:rFonts w:hint="eastAsia"/>
        </w:rPr>
      </w:pPr>
      <w:r>
        <w:rPr>
          <w:u w:val="single"/>
        </w:rPr>
        <w:t>Sólo lectura</w:t>
      </w:r>
      <w:r>
        <w:t>: si queremos evitar que se pueda evitar archivos desde el guest a la carpeta compartida.</w:t>
      </w:r>
    </w:p>
    <w:p w14:paraId="2DF21C69" w14:textId="77777777" w:rsidR="00017D60" w:rsidRDefault="00FD497E">
      <w:pPr>
        <w:pStyle w:val="Prrafodelista"/>
        <w:numPr>
          <w:ilvl w:val="0"/>
          <w:numId w:val="5"/>
        </w:numPr>
        <w:rPr>
          <w:rFonts w:hint="eastAsia"/>
        </w:rPr>
      </w:pPr>
      <w:r>
        <w:rPr>
          <w:u w:val="single"/>
        </w:rPr>
        <w:t>Automontar</w:t>
      </w:r>
      <w:r>
        <w:t>: para que la carpeta se monte automáticamente al iniciar el Sistema Operativo.</w:t>
      </w:r>
    </w:p>
    <w:p w14:paraId="3C38C2E2" w14:textId="77777777" w:rsidR="00017D60" w:rsidRDefault="00FD497E">
      <w:pPr>
        <w:pStyle w:val="Prrafodelista"/>
        <w:numPr>
          <w:ilvl w:val="0"/>
          <w:numId w:val="5"/>
        </w:numPr>
        <w:rPr>
          <w:rFonts w:hint="eastAsia"/>
        </w:rPr>
      </w:pPr>
      <w:r>
        <w:rPr>
          <w:u w:val="single"/>
        </w:rPr>
        <w:t>Hacer permanente</w:t>
      </w:r>
      <w:r>
        <w:t>: si queremos que la carpeta se man</w:t>
      </w:r>
      <w:r>
        <w:t>tenga hasta que la quitemos manualmente.</w:t>
      </w:r>
    </w:p>
    <w:p w14:paraId="689930AA" w14:textId="77777777" w:rsidR="00017D60" w:rsidRDefault="00FD497E">
      <w:pPr>
        <w:jc w:val="center"/>
        <w:rPr>
          <w:rFonts w:hint="eastAsia"/>
        </w:rPr>
      </w:pPr>
      <w:r>
        <w:br/>
      </w:r>
      <w:r>
        <w:rPr>
          <w:noProof/>
        </w:rPr>
        <w:drawing>
          <wp:inline distT="0" distB="0" distL="0" distR="0" wp14:anchorId="257F2B1F" wp14:editId="1AA5FB43">
            <wp:extent cx="4182538" cy="2293891"/>
            <wp:effectExtent l="0" t="0" r="8462" b="0"/>
            <wp:docPr id="28" name="Imagen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82538" cy="229389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90EC259" w14:textId="77777777" w:rsidR="00237BC1" w:rsidRDefault="00237BC1"/>
    <w:p w14:paraId="57ECDE6C" w14:textId="00B208F8" w:rsidR="00017D60" w:rsidRDefault="00FD497E">
      <w:pPr>
        <w:rPr>
          <w:rFonts w:hint="eastAsia"/>
        </w:rPr>
      </w:pPr>
      <w:r>
        <w:lastRenderedPageBreak/>
        <w:t>Ahora podemos crear un archivo desde el guest y verlo en el host.</w:t>
      </w:r>
    </w:p>
    <w:p w14:paraId="351DA7F5" w14:textId="77777777" w:rsidR="00017D60" w:rsidRDefault="00FD497E">
      <w:pPr>
        <w:ind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CA4F940" wp14:editId="0FFB0A22">
            <wp:extent cx="6120134" cy="1671952"/>
            <wp:effectExtent l="0" t="0" r="0" b="4448"/>
            <wp:docPr id="29" name="Imagen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167195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DC129DC" w14:textId="77777777" w:rsidR="00017D60" w:rsidRDefault="00017D60">
      <w:pPr>
        <w:ind w:firstLine="0"/>
        <w:rPr>
          <w:rFonts w:hint="eastAsia"/>
        </w:rPr>
      </w:pPr>
    </w:p>
    <w:p w14:paraId="066FBE2F" w14:textId="77777777" w:rsidR="00017D60" w:rsidRDefault="00FD497E">
      <w:pPr>
        <w:rPr>
          <w:rFonts w:hint="eastAsia"/>
        </w:rPr>
      </w:pPr>
      <w:r>
        <w:t>Y crearlo desde el host y verlo en el guest.</w:t>
      </w:r>
    </w:p>
    <w:p w14:paraId="07DFBBB6" w14:textId="77777777" w:rsidR="00017D60" w:rsidRDefault="00FD497E">
      <w:pPr>
        <w:ind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CC073D3" wp14:editId="6E282557">
            <wp:extent cx="6120134" cy="1755776"/>
            <wp:effectExtent l="0" t="0" r="0" b="0"/>
            <wp:docPr id="30" name="Imagen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175577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D30F628" w14:textId="3D70C27B" w:rsidR="00340E73" w:rsidRDefault="00340E73">
      <w:pPr>
        <w:suppressAutoHyphens w:val="0"/>
        <w:spacing w:after="0"/>
        <w:ind w:firstLine="0"/>
        <w:jc w:val="left"/>
        <w:rPr>
          <w:rFonts w:hint="eastAsia"/>
        </w:rPr>
      </w:pPr>
      <w:bookmarkStart w:id="48" w:name="_Toc184058715"/>
      <w:r>
        <w:rPr>
          <w:rFonts w:hint="eastAsia"/>
        </w:rPr>
        <w:br w:type="page"/>
      </w:r>
    </w:p>
    <w:p w14:paraId="4A60297B" w14:textId="77777777" w:rsidR="00017D60" w:rsidRDefault="00FD497E" w:rsidP="00340E73">
      <w:pPr>
        <w:pStyle w:val="Ttulo3"/>
      </w:pPr>
      <w:bookmarkStart w:id="49" w:name="_Toc184061991"/>
      <w:bookmarkStart w:id="50" w:name="_Toc184078339"/>
      <w:r>
        <w:lastRenderedPageBreak/>
        <w:t>Ping con los distintos modos de adaptadores de red.</w:t>
      </w:r>
      <w:bookmarkEnd w:id="48"/>
      <w:bookmarkEnd w:id="49"/>
      <w:bookmarkEnd w:id="50"/>
    </w:p>
    <w:p w14:paraId="6624426D" w14:textId="77777777" w:rsidR="00017D60" w:rsidRDefault="00FD497E">
      <w:pPr>
        <w:rPr>
          <w:rFonts w:hint="eastAsia"/>
        </w:rPr>
      </w:pPr>
      <w:r>
        <w:t>E</w:t>
      </w:r>
      <w:r>
        <w:t xml:space="preserve">n primer lugar, </w:t>
      </w:r>
      <w:r w:rsidRPr="00AF1D48">
        <w:rPr>
          <w:b/>
          <w:bCs/>
        </w:rPr>
        <w:t>desactivaremos el firewall</w:t>
      </w:r>
      <w:r w:rsidRPr="00AF1D48">
        <w:rPr>
          <w:b/>
          <w:bCs/>
        </w:rPr>
        <w:t xml:space="preserve"> en la máquina virtual</w:t>
      </w:r>
      <w:r>
        <w:t>. Para ello, nos vamos a “Firewall de Windows Defender”, y clickamos sobre “Activar o desactivar el Firewall de Windows Defender”.</w:t>
      </w:r>
    </w:p>
    <w:p w14:paraId="18153B46" w14:textId="77777777" w:rsidR="00017D60" w:rsidRDefault="00FD497E">
      <w:pPr>
        <w:ind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52D6395" wp14:editId="0952110A">
            <wp:extent cx="6120134" cy="2410458"/>
            <wp:effectExtent l="0" t="0" r="0" b="8892"/>
            <wp:docPr id="31" name="Imagen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241045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18FA095" w14:textId="77777777" w:rsidR="00017D60" w:rsidRDefault="00017D60">
      <w:pPr>
        <w:rPr>
          <w:rFonts w:hint="eastAsia"/>
        </w:rPr>
      </w:pPr>
    </w:p>
    <w:p w14:paraId="7E1037C9" w14:textId="77777777" w:rsidR="00017D60" w:rsidRDefault="00FD497E">
      <w:pPr>
        <w:rPr>
          <w:rFonts w:hint="eastAsia"/>
        </w:rPr>
      </w:pPr>
      <w:r>
        <w:t>Ahora, eventualmente y para realizar las pruebas, lo desactivaremos.</w:t>
      </w:r>
    </w:p>
    <w:p w14:paraId="4F391B0C" w14:textId="77777777" w:rsidR="00017D60" w:rsidRDefault="00FD497E">
      <w:pPr>
        <w:ind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C64722B" wp14:editId="247CA4AE">
            <wp:extent cx="6120134" cy="2582549"/>
            <wp:effectExtent l="0" t="0" r="0" b="8251"/>
            <wp:docPr id="32" name="Imagen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258254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70B9B00" w14:textId="77777777" w:rsidR="00AF1D48" w:rsidRDefault="00AF1D48">
      <w:pPr>
        <w:suppressAutoHyphens w:val="0"/>
        <w:spacing w:after="0"/>
        <w:ind w:firstLine="0"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E4E7183" w14:textId="7C1E0751" w:rsidR="00017D60" w:rsidRDefault="00FD497E">
      <w:pPr>
        <w:rPr>
          <w:rFonts w:hint="eastAsia"/>
        </w:rPr>
      </w:pPr>
      <w:r>
        <w:lastRenderedPageBreak/>
        <w:t xml:space="preserve">Red </w:t>
      </w:r>
      <w:r>
        <w:rPr>
          <w:b/>
          <w:bCs/>
        </w:rPr>
        <w:t>NAT</w:t>
      </w:r>
      <w:r>
        <w:t xml:space="preserve">: cuando </w:t>
      </w:r>
      <w:r>
        <w:t>miramos la IP del host (</w:t>
      </w:r>
      <w:r>
        <w:rPr>
          <w:color w:val="92D050"/>
        </w:rPr>
        <w:t>verde</w:t>
      </w:r>
      <w:r>
        <w:t>) y del guest (</w:t>
      </w:r>
      <w:r>
        <w:rPr>
          <w:color w:val="FF0000"/>
        </w:rPr>
        <w:t>roja</w:t>
      </w:r>
      <w:r>
        <w:t xml:space="preserve">) y hacemos ping, podemos comprobar que el </w:t>
      </w:r>
      <w:r w:rsidRPr="00AF1D48">
        <w:rPr>
          <w:b/>
          <w:bCs/>
        </w:rPr>
        <w:t>guest puede hacer ping al host</w:t>
      </w:r>
      <w:r>
        <w:t xml:space="preserve">, aunque el </w:t>
      </w:r>
      <w:r w:rsidRPr="00AF1D48">
        <w:rPr>
          <w:b/>
          <w:bCs/>
        </w:rPr>
        <w:t>host no puede al guest</w:t>
      </w:r>
      <w:r>
        <w:t>. Es decir, la máquina virtual puede acceder a cualquier equipo de la red, mientras que ningún equipo</w:t>
      </w:r>
      <w:r>
        <w:t xml:space="preserve"> puede acceder a la máquina virtual.</w:t>
      </w:r>
    </w:p>
    <w:p w14:paraId="42656C1B" w14:textId="77777777" w:rsidR="00017D60" w:rsidRDefault="00FD497E">
      <w:pPr>
        <w:ind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CC65E82" wp14:editId="41247D04">
            <wp:extent cx="6120134" cy="2991487"/>
            <wp:effectExtent l="0" t="0" r="0" b="0"/>
            <wp:docPr id="33" name="Imagen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299148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7F12685" w14:textId="77777777" w:rsidR="00017D60" w:rsidRDefault="00017D60">
      <w:pPr>
        <w:rPr>
          <w:rFonts w:hint="eastAsia"/>
        </w:rPr>
      </w:pPr>
    </w:p>
    <w:p w14:paraId="095F8693" w14:textId="77777777" w:rsidR="00017D60" w:rsidRDefault="00FD497E">
      <w:pPr>
        <w:rPr>
          <w:rFonts w:hint="eastAsia"/>
        </w:rPr>
      </w:pPr>
      <w:r>
        <w:t xml:space="preserve">Red </w:t>
      </w:r>
      <w:r>
        <w:rPr>
          <w:b/>
          <w:bCs/>
        </w:rPr>
        <w:t>bridge</w:t>
      </w:r>
      <w:r>
        <w:t>: cuando miramos la IP del host (</w:t>
      </w:r>
      <w:r>
        <w:rPr>
          <w:color w:val="92D050"/>
        </w:rPr>
        <w:t>verde</w:t>
      </w:r>
      <w:r>
        <w:t>) y el guest (</w:t>
      </w:r>
      <w:r>
        <w:rPr>
          <w:color w:val="FF0000"/>
        </w:rPr>
        <w:t>roja</w:t>
      </w:r>
      <w:r>
        <w:t xml:space="preserve">) y hacemos ping, podemos comprobar </w:t>
      </w:r>
      <w:r w:rsidRPr="00AF1D48">
        <w:rPr>
          <w:b/>
          <w:bCs/>
        </w:rPr>
        <w:t>ambos se pueden comunicar y enviar paquetes</w:t>
      </w:r>
      <w:r>
        <w:t>. Es decir, la máquina virtual puede acceder a cualquier equipo de la r</w:t>
      </w:r>
      <w:r>
        <w:t>ed y cualquier equipo de la red puede acceder a la máquina virtual.</w:t>
      </w:r>
    </w:p>
    <w:p w14:paraId="30BA691B" w14:textId="77777777" w:rsidR="00017D60" w:rsidRDefault="00FD497E">
      <w:pPr>
        <w:suppressAutoHyphens w:val="0"/>
        <w:spacing w:after="0"/>
        <w:ind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FDCC97D" wp14:editId="442A7B61">
            <wp:extent cx="6120134" cy="2988314"/>
            <wp:effectExtent l="0" t="0" r="0" b="2536"/>
            <wp:docPr id="34" name="Imagen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298831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0FF06CD" w14:textId="77777777" w:rsidR="00AF1D48" w:rsidRDefault="00AF1D48">
      <w:pPr>
        <w:suppressAutoHyphens w:val="0"/>
        <w:spacing w:after="0"/>
        <w:ind w:firstLine="0"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27514035" w14:textId="03460A1F" w:rsidR="00017D60" w:rsidRDefault="00FD497E" w:rsidP="0041016C">
      <w:pPr>
        <w:suppressAutoHyphens w:val="0"/>
        <w:spacing w:after="0"/>
        <w:rPr>
          <w:rFonts w:hint="eastAsia"/>
        </w:rPr>
      </w:pPr>
      <w:r>
        <w:lastRenderedPageBreak/>
        <w:t xml:space="preserve">Red </w:t>
      </w:r>
      <w:r>
        <w:rPr>
          <w:b/>
          <w:bCs/>
        </w:rPr>
        <w:t>Host-Only</w:t>
      </w:r>
      <w:r>
        <w:t xml:space="preserve">: podemos ver que esta configuración es un poco especial, pues el </w:t>
      </w:r>
      <w:r w:rsidRPr="00AF1D48">
        <w:rPr>
          <w:b/>
          <w:bCs/>
        </w:rPr>
        <w:t>guest tiene una IP con una dirección de red no perteneciente a mi red</w:t>
      </w:r>
      <w:r>
        <w:t xml:space="preserve">. Si hacemos el </w:t>
      </w:r>
      <w:r w:rsidRPr="00AF1D48">
        <w:rPr>
          <w:b/>
          <w:bCs/>
        </w:rPr>
        <w:t>ping del guest</w:t>
      </w:r>
      <w:r>
        <w:t xml:space="preserve"> (</w:t>
      </w:r>
      <w:r>
        <w:rPr>
          <w:color w:val="FF0000"/>
        </w:rPr>
        <w:t>roja</w:t>
      </w:r>
      <w:r>
        <w:t>)</w:t>
      </w:r>
      <w:r>
        <w:t xml:space="preserve"> </w:t>
      </w:r>
      <w:r w:rsidRPr="00AF1D48">
        <w:rPr>
          <w:b/>
          <w:bCs/>
        </w:rPr>
        <w:t>al host</w:t>
      </w:r>
      <w:r>
        <w:t xml:space="preserve"> (</w:t>
      </w:r>
      <w:r>
        <w:rPr>
          <w:color w:val="92D050"/>
        </w:rPr>
        <w:t>verde</w:t>
      </w:r>
      <w:r>
        <w:t xml:space="preserve">), </w:t>
      </w:r>
      <w:r w:rsidRPr="00AF1D48">
        <w:rPr>
          <w:b/>
          <w:bCs/>
        </w:rPr>
        <w:t>podemos ver que no puede acceder</w:t>
      </w:r>
      <w:r>
        <w:t xml:space="preserve">, pero si hacemos lo contrario, </w:t>
      </w:r>
      <w:r w:rsidRPr="00AF1D48">
        <w:rPr>
          <w:b/>
          <w:bCs/>
        </w:rPr>
        <w:t>ping del host al guest, este si se puede comunicar con la máquina virtual</w:t>
      </w:r>
      <w:r>
        <w:t>. Es decir, con esta configuración, la única comunicación posible es del host al guest, pues el guest</w:t>
      </w:r>
      <w:r>
        <w:t xml:space="preserve"> no se puede comunicar con nadie, y solo el host sabe la IP del guest para enviar paquetes.</w:t>
      </w:r>
    </w:p>
    <w:p w14:paraId="7319009A" w14:textId="77777777" w:rsidR="00017D60" w:rsidRDefault="00FD497E">
      <w:pPr>
        <w:suppressAutoHyphens w:val="0"/>
        <w:spacing w:after="0"/>
        <w:ind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CCC1035" wp14:editId="2B967E2C">
            <wp:extent cx="6120134" cy="3014977"/>
            <wp:effectExtent l="0" t="0" r="0" b="0"/>
            <wp:docPr id="35" name="Imagen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301497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453ABF5" w14:textId="77777777" w:rsidR="00AF1D48" w:rsidRDefault="00AF1D48">
      <w:pPr>
        <w:suppressAutoHyphens w:val="0"/>
        <w:spacing w:after="0"/>
        <w:ind w:firstLine="0"/>
        <w:jc w:val="left"/>
        <w:rPr>
          <w:rFonts w:ascii="Calibri Light" w:hAnsi="Calibri Light" w:cs="Calibri Light"/>
          <w:color w:val="4472C4"/>
          <w:sz w:val="28"/>
          <w:szCs w:val="28"/>
        </w:rPr>
      </w:pPr>
      <w:bookmarkStart w:id="51" w:name="_Toc184058716"/>
      <w:bookmarkStart w:id="52" w:name="_Toc184061992"/>
      <w:r>
        <w:br w:type="page"/>
      </w:r>
    </w:p>
    <w:p w14:paraId="2215122D" w14:textId="11492AA9" w:rsidR="00017D60" w:rsidRDefault="00AF1D48" w:rsidP="00340E73">
      <w:pPr>
        <w:pStyle w:val="Ttulo3"/>
      </w:pPr>
      <w:bookmarkStart w:id="53" w:name="_Toc184078340"/>
      <w:r>
        <w:lastRenderedPageBreak/>
        <w:t>C</w:t>
      </w:r>
      <w:r w:rsidR="00FD497E">
        <w:t>opiar y pegar mediante portapapeles</w:t>
      </w:r>
      <w:bookmarkEnd w:id="51"/>
      <w:bookmarkEnd w:id="52"/>
      <w:bookmarkEnd w:id="53"/>
    </w:p>
    <w:p w14:paraId="1D67166D" w14:textId="77777777" w:rsidR="00017D60" w:rsidRDefault="00FD497E">
      <w:pPr>
        <w:rPr>
          <w:rFonts w:hint="eastAsia"/>
        </w:rPr>
      </w:pPr>
      <w:r>
        <w:t>E</w:t>
      </w:r>
      <w:r>
        <w:t xml:space="preserve">n primer lugar, vamos a </w:t>
      </w:r>
      <w:r w:rsidRPr="00AF1D48">
        <w:rPr>
          <w:b/>
          <w:bCs/>
        </w:rPr>
        <w:t>“Dispositivos”</w:t>
      </w:r>
      <w:r>
        <w:t xml:space="preserve"> en la configuración de la máquina virtual, vamos hacia </w:t>
      </w:r>
      <w:r w:rsidRPr="00AF1D48">
        <w:rPr>
          <w:b/>
          <w:bCs/>
        </w:rPr>
        <w:t>“Arrastrar y soltar”</w:t>
      </w:r>
      <w:r>
        <w:t>, y selec</w:t>
      </w:r>
      <w:r>
        <w:t xml:space="preserve">cionamos </w:t>
      </w:r>
      <w:r w:rsidRPr="00AF1D48">
        <w:rPr>
          <w:b/>
          <w:bCs/>
        </w:rPr>
        <w:t>“Bidireccional”</w:t>
      </w:r>
      <w:r w:rsidRPr="00AF1D48">
        <w:t>.</w:t>
      </w:r>
    </w:p>
    <w:p w14:paraId="16D4116B" w14:textId="77777777" w:rsidR="00017D60" w:rsidRDefault="00FD497E">
      <w:pPr>
        <w:pStyle w:val="Textbody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7732B4F" wp14:editId="285160EC">
            <wp:extent cx="4715652" cy="2365022"/>
            <wp:effectExtent l="0" t="0" r="8748" b="0"/>
            <wp:docPr id="36" name="Imagen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rcRect b="28102"/>
                    <a:stretch>
                      <a:fillRect/>
                    </a:stretch>
                  </pic:blipFill>
                  <pic:spPr>
                    <a:xfrm>
                      <a:off x="0" y="0"/>
                      <a:ext cx="4715652" cy="236502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0ACE3BA" w14:textId="77777777" w:rsidR="00017D60" w:rsidRDefault="00017D60">
      <w:pPr>
        <w:pStyle w:val="Textbody"/>
        <w:ind w:left="1080"/>
        <w:jc w:val="both"/>
        <w:rPr>
          <w:rFonts w:hint="eastAsia"/>
        </w:rPr>
      </w:pPr>
    </w:p>
    <w:p w14:paraId="63A936B4" w14:textId="77777777" w:rsidR="00017D60" w:rsidRDefault="00FD497E">
      <w:pPr>
        <w:rPr>
          <w:rFonts w:hint="eastAsia"/>
        </w:rPr>
      </w:pPr>
      <w:r>
        <w:t>Ahora solo tenemos que arrastrar del host al guest.</w:t>
      </w:r>
    </w:p>
    <w:p w14:paraId="6DA472F3" w14:textId="77777777" w:rsidR="00017D60" w:rsidRDefault="00FD497E">
      <w:pPr>
        <w:pStyle w:val="Textbody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50014CD" wp14:editId="7F2AD8DB">
            <wp:extent cx="4764344" cy="2295866"/>
            <wp:effectExtent l="0" t="0" r="0" b="9184"/>
            <wp:docPr id="37" name="Imagen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rcRect b="30701"/>
                    <a:stretch>
                      <a:fillRect/>
                    </a:stretch>
                  </pic:blipFill>
                  <pic:spPr>
                    <a:xfrm>
                      <a:off x="0" y="0"/>
                      <a:ext cx="4764344" cy="229586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8DAD321" w14:textId="77777777" w:rsidR="00017D60" w:rsidRDefault="00017D60">
      <w:pPr>
        <w:rPr>
          <w:rFonts w:hint="eastAsia"/>
        </w:rPr>
      </w:pPr>
    </w:p>
    <w:p w14:paraId="5DE286C2" w14:textId="77777777" w:rsidR="00017D60" w:rsidRDefault="00FD497E">
      <w:pPr>
        <w:rPr>
          <w:rFonts w:hint="eastAsia"/>
        </w:rPr>
      </w:pPr>
      <w:r>
        <w:t>Y vemos que se ha copiado correctamente.</w:t>
      </w:r>
    </w:p>
    <w:p w14:paraId="56589E49" w14:textId="77777777" w:rsidR="00017D60" w:rsidRDefault="00FD497E">
      <w:pPr>
        <w:pStyle w:val="Textbody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9CE4857" wp14:editId="69B9F1F7">
            <wp:extent cx="4916427" cy="2330174"/>
            <wp:effectExtent l="0" t="0" r="0" b="0"/>
            <wp:docPr id="38" name="Imagen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16427" cy="233017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0BD403F" w14:textId="77777777" w:rsidR="00017D60" w:rsidRDefault="00FD497E" w:rsidP="00340E73">
      <w:pPr>
        <w:pStyle w:val="Ttulo3"/>
      </w:pPr>
      <w:bookmarkStart w:id="54" w:name="_Toc184058717"/>
      <w:bookmarkStart w:id="55" w:name="_Toc184061993"/>
      <w:bookmarkStart w:id="56" w:name="_Toc184078341"/>
      <w:r>
        <w:lastRenderedPageBreak/>
        <w:t>Destruir Windows y recuperarlo con instantánea</w:t>
      </w:r>
      <w:bookmarkEnd w:id="54"/>
      <w:bookmarkEnd w:id="55"/>
      <w:bookmarkEnd w:id="56"/>
    </w:p>
    <w:p w14:paraId="17566FAE" w14:textId="3EF657EE" w:rsidR="00017D60" w:rsidRPr="00AF1D48" w:rsidRDefault="00FD497E">
      <w:pPr>
        <w:rPr>
          <w:rFonts w:hint="eastAsia"/>
        </w:rPr>
      </w:pPr>
      <w:r>
        <w:t>E</w:t>
      </w:r>
      <w:r>
        <w:t xml:space="preserve">n primer lugar, vamos a </w:t>
      </w:r>
      <w:r w:rsidRPr="00AF1D48">
        <w:rPr>
          <w:b/>
          <w:bCs/>
        </w:rPr>
        <w:t>“Máquina”</w:t>
      </w:r>
      <w:r>
        <w:t xml:space="preserve"> y seleccionamos </w:t>
      </w:r>
      <w:r w:rsidRPr="00AF1D48">
        <w:rPr>
          <w:b/>
          <w:bCs/>
        </w:rPr>
        <w:t xml:space="preserve">“Tomar </w:t>
      </w:r>
      <w:r w:rsidRPr="00AF1D48">
        <w:rPr>
          <w:b/>
          <w:bCs/>
        </w:rPr>
        <w:t>instantánea…”</w:t>
      </w:r>
      <w:r w:rsidR="00AF1D48">
        <w:t>.</w:t>
      </w:r>
    </w:p>
    <w:p w14:paraId="6A0721ED" w14:textId="77777777" w:rsidR="00017D60" w:rsidRDefault="00FD497E">
      <w:pPr>
        <w:ind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D84920F" wp14:editId="01E4108F">
            <wp:extent cx="5413686" cy="1959778"/>
            <wp:effectExtent l="0" t="0" r="0" b="2372"/>
            <wp:docPr id="39" name="Imagen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13686" cy="19597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EAD7863" w14:textId="77777777" w:rsidR="00017D60" w:rsidRDefault="00017D60">
      <w:pPr>
        <w:ind w:firstLine="0"/>
        <w:rPr>
          <w:rFonts w:hint="eastAsia"/>
        </w:rPr>
      </w:pPr>
    </w:p>
    <w:p w14:paraId="4FF02809" w14:textId="77777777" w:rsidR="00017D60" w:rsidRDefault="00FD497E">
      <w:pPr>
        <w:rPr>
          <w:rFonts w:hint="eastAsia"/>
        </w:rPr>
      </w:pPr>
      <w:r>
        <w:t>Ponemos un nombre a la instantánea y damos a “Aceptar”.</w:t>
      </w:r>
    </w:p>
    <w:p w14:paraId="4B3CB257" w14:textId="77777777" w:rsidR="00017D60" w:rsidRDefault="00FD497E">
      <w:pPr>
        <w:ind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55BFFE3" wp14:editId="55747B50">
            <wp:extent cx="5038014" cy="2858249"/>
            <wp:effectExtent l="0" t="0" r="0" b="0"/>
            <wp:docPr id="40" name="Imagen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38014" cy="285824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292A1F9" w14:textId="77777777" w:rsidR="00017D60" w:rsidRDefault="00017D60">
      <w:pPr>
        <w:rPr>
          <w:rFonts w:hint="eastAsia"/>
        </w:rPr>
      </w:pPr>
    </w:p>
    <w:p w14:paraId="7E5CBCA6" w14:textId="77777777" w:rsidR="00017D60" w:rsidRDefault="00FD497E">
      <w:pPr>
        <w:rPr>
          <w:rFonts w:hint="eastAsia"/>
        </w:rPr>
      </w:pPr>
      <w:r>
        <w:t>Ahora tenemos muchas formas de apagar la máquina. Una de ellas, por ejemplo, es llenar el disco duro con el siguiente comando.</w:t>
      </w:r>
    </w:p>
    <w:p w14:paraId="46BE1B6C" w14:textId="46609EED" w:rsidR="00017D60" w:rsidRDefault="00FD497E">
      <w:pPr>
        <w:pStyle w:val="Prrafodelista"/>
        <w:numPr>
          <w:ilvl w:val="0"/>
          <w:numId w:val="6"/>
        </w:numPr>
        <w:rPr>
          <w:rFonts w:hint="eastAsia"/>
        </w:rPr>
      </w:pPr>
      <w:r>
        <w:t xml:space="preserve">Lo subrayado en </w:t>
      </w:r>
      <w:r>
        <w:rPr>
          <w:color w:val="FF0000"/>
        </w:rPr>
        <w:t xml:space="preserve">rojo </w:t>
      </w:r>
      <w:r>
        <w:t xml:space="preserve">es la ruta del archivo. Yo </w:t>
      </w:r>
      <w:r>
        <w:t xml:space="preserve">recomiendo el directorio raíz </w:t>
      </w:r>
      <w:r w:rsidR="00AF1D48">
        <w:t>“</w:t>
      </w:r>
      <w:r>
        <w:t>C:\”.</w:t>
      </w:r>
    </w:p>
    <w:p w14:paraId="062EE677" w14:textId="77777777" w:rsidR="00017D60" w:rsidRDefault="00FD497E">
      <w:pPr>
        <w:pStyle w:val="Prrafodelista"/>
        <w:numPr>
          <w:ilvl w:val="0"/>
          <w:numId w:val="6"/>
        </w:numPr>
        <w:rPr>
          <w:rFonts w:hint="eastAsia"/>
        </w:rPr>
      </w:pPr>
      <w:r>
        <w:t xml:space="preserve">Lo subrayado en </w:t>
      </w:r>
      <w:r>
        <w:rPr>
          <w:color w:val="92D050"/>
        </w:rPr>
        <w:t xml:space="preserve">verde </w:t>
      </w:r>
      <w:r>
        <w:t>es el número de bytes que ocupa el archivo. Recomiendo crear muchos, y cuando ya no quepan más de un mismo tamaño, seguir creando archivos más pequeños.</w:t>
      </w:r>
    </w:p>
    <w:p w14:paraId="504C09BE" w14:textId="77777777" w:rsidR="00017D60" w:rsidRDefault="00FD497E">
      <w:pPr>
        <w:ind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0AB805B" wp14:editId="7E680A28">
            <wp:extent cx="6120134" cy="1030601"/>
            <wp:effectExtent l="0" t="0" r="0" b="0"/>
            <wp:docPr id="41" name="Imagen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103060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01EA5CD" w14:textId="77777777" w:rsidR="00017D60" w:rsidRDefault="00017D60">
      <w:pPr>
        <w:ind w:firstLine="0"/>
        <w:rPr>
          <w:rFonts w:hint="eastAsia"/>
        </w:rPr>
      </w:pPr>
    </w:p>
    <w:p w14:paraId="02CB72E8" w14:textId="77777777" w:rsidR="00017D60" w:rsidRDefault="00017D60">
      <w:pPr>
        <w:ind w:firstLine="0"/>
        <w:rPr>
          <w:rFonts w:hint="eastAsia"/>
        </w:rPr>
      </w:pPr>
    </w:p>
    <w:p w14:paraId="5203E20E" w14:textId="77777777" w:rsidR="00017D60" w:rsidRDefault="00FD497E">
      <w:pPr>
        <w:rPr>
          <w:rFonts w:hint="eastAsia"/>
        </w:rPr>
      </w:pPr>
      <w:r>
        <w:lastRenderedPageBreak/>
        <w:t>Como vemos, ahora mismo mi sistema no es</w:t>
      </w:r>
      <w:r>
        <w:t xml:space="preserve"> capaz de arrancar</w:t>
      </w:r>
    </w:p>
    <w:p w14:paraId="7A0420A1" w14:textId="77777777" w:rsidR="00017D60" w:rsidRDefault="00FD497E">
      <w:pPr>
        <w:ind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85A9E55" wp14:editId="4779222F">
            <wp:extent cx="6120134" cy="2486025"/>
            <wp:effectExtent l="0" t="0" r="0" b="9525"/>
            <wp:docPr id="42" name="Imagen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rcRect t="6504" b="328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24860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B64C6C3" w14:textId="77777777" w:rsidR="00017D60" w:rsidRDefault="00017D60">
      <w:pPr>
        <w:ind w:firstLine="0"/>
        <w:rPr>
          <w:rFonts w:hint="eastAsia"/>
        </w:rPr>
      </w:pPr>
    </w:p>
    <w:p w14:paraId="3429ED80" w14:textId="77777777" w:rsidR="00017D60" w:rsidRDefault="00FD497E">
      <w:pPr>
        <w:rPr>
          <w:rFonts w:hint="eastAsia"/>
        </w:rPr>
      </w:pPr>
      <w:r>
        <w:t xml:space="preserve">Ahora debemos de cerrar la máquina virtual seleccionando </w:t>
      </w:r>
      <w:r w:rsidRPr="00AF1D48">
        <w:rPr>
          <w:b/>
          <w:bCs/>
        </w:rPr>
        <w:t>“Apagar la máquina”</w:t>
      </w:r>
      <w:r>
        <w:t xml:space="preserve"> y pulsando sobre la </w:t>
      </w:r>
      <w:r w:rsidRPr="00AF1D48">
        <w:rPr>
          <w:b/>
          <w:bCs/>
        </w:rPr>
        <w:t>opción “Restaurar instantánea actual &lt;&lt;%nombreDeLaInstantánea%&gt;&gt;</w:t>
      </w:r>
      <w:r w:rsidRPr="00AF1D48">
        <w:t>.</w:t>
      </w:r>
    </w:p>
    <w:p w14:paraId="478905FD" w14:textId="77777777" w:rsidR="00017D60" w:rsidRDefault="00FD497E">
      <w:pPr>
        <w:ind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D212FEE" wp14:editId="4D38828B">
            <wp:extent cx="6120134" cy="2514600"/>
            <wp:effectExtent l="0" t="0" r="0" b="0"/>
            <wp:docPr id="43" name="Imagen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rcRect t="6451" b="327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25146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EB7A77B" w14:textId="77777777" w:rsidR="00017D60" w:rsidRDefault="00017D60">
      <w:pPr>
        <w:ind w:firstLine="0"/>
        <w:rPr>
          <w:rFonts w:hint="eastAsia"/>
        </w:rPr>
      </w:pPr>
    </w:p>
    <w:p w14:paraId="16A0FB18" w14:textId="77777777" w:rsidR="00017D60" w:rsidRDefault="00FD497E" w:rsidP="00AF1D48">
      <w:pPr>
        <w:rPr>
          <w:rFonts w:hint="eastAsia"/>
        </w:rPr>
      </w:pPr>
      <w:r>
        <w:t>Cuando volvamos a arrancar la máquina, podemos ver que está en el pu</w:t>
      </w:r>
      <w:r>
        <w:t>nto que la dejamos con la instantánea</w:t>
      </w:r>
    </w:p>
    <w:p w14:paraId="38CD804A" w14:textId="77777777" w:rsidR="00017D60" w:rsidRDefault="00FD497E">
      <w:pPr>
        <w:ind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BF4FA79" wp14:editId="50399D9E">
            <wp:extent cx="6120134" cy="2238378"/>
            <wp:effectExtent l="0" t="0" r="0" b="9522"/>
            <wp:docPr id="44" name="Imagen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rcRect b="231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22383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EBF760B" w14:textId="77777777" w:rsidR="00017D60" w:rsidRDefault="00FD497E" w:rsidP="00340E73">
      <w:pPr>
        <w:pStyle w:val="Ttulo3"/>
      </w:pPr>
      <w:bookmarkStart w:id="57" w:name="_Toc184061994"/>
      <w:bookmarkStart w:id="58" w:name="_Toc184078342"/>
      <w:bookmarkEnd w:id="57"/>
      <w:r>
        <w:lastRenderedPageBreak/>
        <w:t>Conexión con Remote Desktop</w:t>
      </w:r>
      <w:bookmarkEnd w:id="58"/>
    </w:p>
    <w:p w14:paraId="522051B2" w14:textId="77777777" w:rsidR="00017D60" w:rsidRDefault="00FD497E">
      <w:pPr>
        <w:rPr>
          <w:rFonts w:hint="eastAsia"/>
        </w:rPr>
      </w:pPr>
      <w:r>
        <w:t>E</w:t>
      </w:r>
      <w:r>
        <w:t xml:space="preserve">n primer lugar, tenemos que ir a la </w:t>
      </w:r>
      <w:r w:rsidRPr="00AF1D48">
        <w:rPr>
          <w:b/>
          <w:bCs/>
        </w:rPr>
        <w:t>configuración de Remote Desktop y</w:t>
      </w:r>
      <w:r>
        <w:t xml:space="preserve"> </w:t>
      </w:r>
      <w:r w:rsidRPr="00AF1D48">
        <w:rPr>
          <w:b/>
          <w:bCs/>
        </w:rPr>
        <w:t>comprobar</w:t>
      </w:r>
      <w:r>
        <w:t xml:space="preserve"> </w:t>
      </w:r>
      <w:r w:rsidRPr="00AF1D48">
        <w:rPr>
          <w:b/>
          <w:bCs/>
        </w:rPr>
        <w:t>si está instalado</w:t>
      </w:r>
      <w:r>
        <w:t>. En caso de no estarlo, la activaremos.</w:t>
      </w:r>
    </w:p>
    <w:p w14:paraId="3CEB015E" w14:textId="77777777" w:rsidR="00017D60" w:rsidRDefault="00FD497E">
      <w:pPr>
        <w:ind w:firstLine="0"/>
        <w:rPr>
          <w:rFonts w:hint="eastAsia"/>
        </w:rPr>
      </w:pPr>
      <w:r>
        <w:rPr>
          <w:noProof/>
        </w:rPr>
        <w:drawing>
          <wp:inline distT="0" distB="0" distL="0" distR="0" wp14:anchorId="4D608FF0" wp14:editId="0C7EC65A">
            <wp:extent cx="6120134" cy="3655057"/>
            <wp:effectExtent l="0" t="0" r="0" b="2543"/>
            <wp:docPr id="45" name="Imagen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365505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EA0359D" w14:textId="77777777" w:rsidR="00017D60" w:rsidRDefault="00017D60">
      <w:pPr>
        <w:rPr>
          <w:rFonts w:hint="eastAsia"/>
        </w:rPr>
      </w:pPr>
    </w:p>
    <w:p w14:paraId="03357FF0" w14:textId="77777777" w:rsidR="00017D60" w:rsidRDefault="00FD497E">
      <w:pPr>
        <w:rPr>
          <w:rFonts w:hint="eastAsia"/>
        </w:rPr>
      </w:pPr>
      <w:r>
        <w:t xml:space="preserve">Ahora </w:t>
      </w:r>
      <w:r w:rsidRPr="00AF1D48">
        <w:rPr>
          <w:b/>
          <w:bCs/>
        </w:rPr>
        <w:t>miraremos la IP de la máquina virtual</w:t>
      </w:r>
      <w:r>
        <w:t>, a</w:t>
      </w:r>
      <w:r>
        <w:t xml:space="preserve">brimos </w:t>
      </w:r>
      <w:r w:rsidRPr="00AF1D48">
        <w:rPr>
          <w:b/>
          <w:bCs/>
        </w:rPr>
        <w:t>“Conexión a Escritorio remoto” en el host</w:t>
      </w:r>
      <w:r>
        <w:t xml:space="preserve">, y </w:t>
      </w:r>
      <w:r w:rsidRPr="00AF1D48">
        <w:rPr>
          <w:b/>
          <w:bCs/>
        </w:rPr>
        <w:t>escribimos la IP de la máquina virtual</w:t>
      </w:r>
      <w:r>
        <w:t>.</w:t>
      </w:r>
    </w:p>
    <w:p w14:paraId="3679BAA2" w14:textId="77777777" w:rsidR="00017D60" w:rsidRDefault="00FD497E">
      <w:pPr>
        <w:ind w:firstLine="0"/>
        <w:rPr>
          <w:rFonts w:hint="eastAsia"/>
        </w:rPr>
      </w:pPr>
      <w:r>
        <w:rPr>
          <w:noProof/>
        </w:rPr>
        <w:drawing>
          <wp:inline distT="0" distB="0" distL="0" distR="0" wp14:anchorId="768C2E34" wp14:editId="7AD573FA">
            <wp:extent cx="6120134" cy="3884298"/>
            <wp:effectExtent l="0" t="0" r="0" b="1902"/>
            <wp:docPr id="46" name="Imagen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38842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6F9A547" w14:textId="77777777" w:rsidR="00017D60" w:rsidRDefault="00FD497E">
      <w:pPr>
        <w:rPr>
          <w:rFonts w:hint="eastAsia"/>
        </w:rPr>
      </w:pPr>
      <w:r>
        <w:lastRenderedPageBreak/>
        <w:t>Ahora nos pedirá la contraseña de la cuenta. La ponemos y clickamos en “Aceptar”.</w:t>
      </w:r>
    </w:p>
    <w:p w14:paraId="62469020" w14:textId="77777777" w:rsidR="00017D60" w:rsidRDefault="00FD497E">
      <w:pPr>
        <w:ind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9CF3E05" wp14:editId="4E8B3DED">
            <wp:extent cx="5212445" cy="4181094"/>
            <wp:effectExtent l="0" t="0" r="7255" b="0"/>
            <wp:docPr id="47" name="Imagen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12445" cy="418109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813F4DD" w14:textId="77777777" w:rsidR="00017D60" w:rsidRDefault="00017D60">
      <w:pPr>
        <w:rPr>
          <w:rFonts w:hint="eastAsia"/>
        </w:rPr>
      </w:pPr>
    </w:p>
    <w:p w14:paraId="40A5A8F0" w14:textId="77777777" w:rsidR="00017D60" w:rsidRDefault="00FD497E">
      <w:pPr>
        <w:rPr>
          <w:rFonts w:hint="eastAsia"/>
        </w:rPr>
      </w:pPr>
      <w:r>
        <w:t xml:space="preserve">Una vez nos conectemos, ya podemos trabajar con la máquina virtual desde </w:t>
      </w:r>
      <w:r>
        <w:t>escritorio remoto.</w:t>
      </w:r>
    </w:p>
    <w:p w14:paraId="2E4ED32F" w14:textId="77777777" w:rsidR="00017D60" w:rsidRDefault="00FD497E">
      <w:pPr>
        <w:ind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ED38D74" wp14:editId="24E68B9C">
            <wp:extent cx="6120134" cy="3256278"/>
            <wp:effectExtent l="0" t="0" r="0" b="1272"/>
            <wp:docPr id="48" name="Imagen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32562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C93C5F4" w14:textId="77777777" w:rsidR="00AF1D48" w:rsidRDefault="00AF1D48">
      <w:pPr>
        <w:suppressAutoHyphens w:val="0"/>
        <w:spacing w:after="0"/>
        <w:ind w:firstLine="0"/>
        <w:jc w:val="left"/>
        <w:rPr>
          <w:rFonts w:ascii="Calibri Light" w:hAnsi="Calibri Light" w:cs="Calibri Light"/>
          <w:color w:val="4472C4"/>
          <w:sz w:val="28"/>
          <w:szCs w:val="28"/>
        </w:rPr>
      </w:pPr>
      <w:r>
        <w:br w:type="page"/>
      </w:r>
    </w:p>
    <w:p w14:paraId="5DBBDAE6" w14:textId="76065911" w:rsidR="00017D60" w:rsidRDefault="00FD497E" w:rsidP="00340E73">
      <w:pPr>
        <w:pStyle w:val="Ttulo3"/>
      </w:pPr>
      <w:bookmarkStart w:id="59" w:name="_Toc184078343"/>
      <w:r>
        <w:lastRenderedPageBreak/>
        <w:t>Clonación y conexión mediante red privada.</w:t>
      </w:r>
      <w:bookmarkEnd w:id="59"/>
    </w:p>
    <w:p w14:paraId="0AC980ED" w14:textId="77777777" w:rsidR="00017D60" w:rsidRDefault="00FD497E">
      <w:pPr>
        <w:rPr>
          <w:rFonts w:hint="eastAsia"/>
        </w:rPr>
      </w:pPr>
      <w:r>
        <w:t>P</w:t>
      </w:r>
      <w:r>
        <w:t xml:space="preserve">ara clonar la máquina, hacemos </w:t>
      </w:r>
      <w:r w:rsidRPr="00AF1D48">
        <w:rPr>
          <w:b/>
          <w:bCs/>
        </w:rPr>
        <w:t>click derecho sobre ella (estando apagada)</w:t>
      </w:r>
      <w:r>
        <w:t xml:space="preserve">, y clickamos sobre </w:t>
      </w:r>
      <w:r w:rsidRPr="00AF1D48">
        <w:rPr>
          <w:b/>
          <w:bCs/>
        </w:rPr>
        <w:t>“Clonar…”</w:t>
      </w:r>
      <w:r>
        <w:t>.</w:t>
      </w:r>
    </w:p>
    <w:p w14:paraId="6F63AFA1" w14:textId="77777777" w:rsidR="00017D60" w:rsidRDefault="00FD497E">
      <w:pPr>
        <w:ind w:firstLine="0"/>
        <w:rPr>
          <w:rFonts w:hint="eastAsia"/>
        </w:rPr>
      </w:pPr>
      <w:r>
        <w:rPr>
          <w:noProof/>
        </w:rPr>
        <w:drawing>
          <wp:inline distT="0" distB="0" distL="0" distR="0" wp14:anchorId="3B86ABCD" wp14:editId="38799FEE">
            <wp:extent cx="6120134" cy="2526660"/>
            <wp:effectExtent l="0" t="0" r="0" b="6990"/>
            <wp:docPr id="49" name="Imagen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252666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E55A1C8" w14:textId="77777777" w:rsidR="00017D60" w:rsidRDefault="00017D60">
      <w:pPr>
        <w:rPr>
          <w:rFonts w:hint="eastAsia"/>
        </w:rPr>
      </w:pPr>
    </w:p>
    <w:p w14:paraId="162C5DE2" w14:textId="77777777" w:rsidR="00017D60" w:rsidRDefault="00FD497E">
      <w:pPr>
        <w:rPr>
          <w:rFonts w:hint="eastAsia"/>
        </w:rPr>
      </w:pPr>
      <w:r>
        <w:t>Ahora elegimos el nombre de la nueva máquina, la ruta, el tipo de clonación… (si lo</w:t>
      </w:r>
      <w:r>
        <w:t xml:space="preserve"> dejamos por defecto todo funcionará correctamente). Cuando lo tengamos, pulsamos sobre “Terminar”, y el proceso comenzará (puede tardar unos minutos).</w:t>
      </w:r>
    </w:p>
    <w:p w14:paraId="3F1A73FA" w14:textId="77777777" w:rsidR="00017D60" w:rsidRDefault="00FD497E">
      <w:pPr>
        <w:ind w:firstLine="0"/>
        <w:rPr>
          <w:rFonts w:hint="eastAsia"/>
        </w:rPr>
      </w:pPr>
      <w:r>
        <w:rPr>
          <w:noProof/>
        </w:rPr>
        <w:drawing>
          <wp:inline distT="0" distB="0" distL="0" distR="0" wp14:anchorId="2CF939BD" wp14:editId="7028DE0D">
            <wp:extent cx="6120134" cy="3079754"/>
            <wp:effectExtent l="0" t="0" r="0" b="6346"/>
            <wp:docPr id="50" name="Imagen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307975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9637ACA" w14:textId="77777777" w:rsidR="00AF1D48" w:rsidRDefault="00AF1D48">
      <w:pPr>
        <w:suppressAutoHyphens w:val="0"/>
        <w:spacing w:after="0"/>
        <w:ind w:firstLine="0"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560F2803" w14:textId="171CDD53" w:rsidR="00017D60" w:rsidRDefault="00FD497E">
      <w:pPr>
        <w:rPr>
          <w:rFonts w:hint="eastAsia"/>
        </w:rPr>
      </w:pPr>
      <w:r>
        <w:lastRenderedPageBreak/>
        <w:t xml:space="preserve">Ahora configuramos las dos máquinas en “Red interna”, y ponemos el </w:t>
      </w:r>
      <w:r>
        <w:rPr>
          <w:b/>
          <w:bCs/>
        </w:rPr>
        <w:t>mismo nombre en las dos máquinas</w:t>
      </w:r>
      <w:r>
        <w:t xml:space="preserve"> (</w:t>
      </w:r>
      <w:r>
        <w:t>esto es muy importante).</w:t>
      </w:r>
    </w:p>
    <w:p w14:paraId="1E7ED53B" w14:textId="77777777" w:rsidR="00017D60" w:rsidRDefault="00FD497E">
      <w:pPr>
        <w:ind w:firstLine="0"/>
        <w:rPr>
          <w:rFonts w:hint="eastAsia"/>
        </w:rPr>
      </w:pPr>
      <w:r>
        <w:rPr>
          <w:noProof/>
        </w:rPr>
        <w:drawing>
          <wp:inline distT="0" distB="0" distL="0" distR="0" wp14:anchorId="6ADB831E" wp14:editId="02421368">
            <wp:extent cx="6120134" cy="3108329"/>
            <wp:effectExtent l="0" t="0" r="0" b="0"/>
            <wp:docPr id="51" name="Imagen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310832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2C6FF9F" w14:textId="77777777" w:rsidR="00017D60" w:rsidRDefault="00017D60">
      <w:pPr>
        <w:rPr>
          <w:rFonts w:hint="eastAsia"/>
        </w:rPr>
      </w:pPr>
    </w:p>
    <w:p w14:paraId="2749194E" w14:textId="77777777" w:rsidR="00017D60" w:rsidRDefault="00FD497E">
      <w:pPr>
        <w:rPr>
          <w:rFonts w:hint="eastAsia"/>
        </w:rPr>
      </w:pPr>
      <w:r>
        <w:t>Una vez tengan las dos máquinas virtuales la misma configuración de red, las iniciamos (</w:t>
      </w:r>
      <w:r w:rsidRPr="00AF1D48">
        <w:rPr>
          <w:b/>
          <w:bCs/>
        </w:rPr>
        <w:t>cuidado con los recursos que le asignamos a cada una</w:t>
      </w:r>
      <w:r>
        <w:t>, deben estar abiertas las dos a la vez).</w:t>
      </w:r>
    </w:p>
    <w:p w14:paraId="3A5C9510" w14:textId="77777777" w:rsidR="00017D60" w:rsidRDefault="00FD497E">
      <w:pPr>
        <w:rPr>
          <w:rFonts w:hint="eastAsia"/>
        </w:rPr>
      </w:pPr>
      <w:r>
        <w:t xml:space="preserve">En la imagen de abajo podemos ver </w:t>
      </w:r>
      <w:r>
        <w:rPr>
          <w:b/>
          <w:bCs/>
        </w:rPr>
        <w:t>3 terminales</w:t>
      </w:r>
      <w:r>
        <w:t>:</w:t>
      </w:r>
    </w:p>
    <w:p w14:paraId="0CCF5B7C" w14:textId="77777777" w:rsidR="00017D60" w:rsidRDefault="00FD497E" w:rsidP="00AF1D48">
      <w:pPr>
        <w:pStyle w:val="Prrafodelista"/>
        <w:numPr>
          <w:ilvl w:val="0"/>
          <w:numId w:val="11"/>
        </w:numPr>
        <w:rPr>
          <w:rFonts w:hint="eastAsia"/>
        </w:rPr>
      </w:pPr>
      <w:r w:rsidRPr="00AF1D48">
        <w:rPr>
          <w:u w:val="single"/>
        </w:rPr>
        <w:t>Arriba a la izquierda</w:t>
      </w:r>
      <w:r>
        <w:t xml:space="preserve">: máquina virtual en red interna (IP indicada en </w:t>
      </w:r>
      <w:r w:rsidRPr="00AF1D48">
        <w:rPr>
          <w:color w:val="FF0000"/>
        </w:rPr>
        <w:t>rojo</w:t>
      </w:r>
      <w:r>
        <w:t>).</w:t>
      </w:r>
    </w:p>
    <w:p w14:paraId="09F56144" w14:textId="77777777" w:rsidR="00017D60" w:rsidRDefault="00FD497E" w:rsidP="00AF1D48">
      <w:pPr>
        <w:pStyle w:val="Prrafodelista"/>
        <w:numPr>
          <w:ilvl w:val="0"/>
          <w:numId w:val="11"/>
        </w:numPr>
        <w:rPr>
          <w:rFonts w:hint="eastAsia"/>
        </w:rPr>
      </w:pPr>
      <w:r w:rsidRPr="00AF1D48">
        <w:rPr>
          <w:u w:val="single"/>
        </w:rPr>
        <w:t>Arriba a la derecha</w:t>
      </w:r>
      <w:r>
        <w:t xml:space="preserve">: máquina virtual en red interna (IP indicada en </w:t>
      </w:r>
      <w:r w:rsidRPr="00AF1D48">
        <w:rPr>
          <w:color w:val="92D050"/>
        </w:rPr>
        <w:t>verde</w:t>
      </w:r>
      <w:r>
        <w:t>).</w:t>
      </w:r>
    </w:p>
    <w:p w14:paraId="25A1308B" w14:textId="77777777" w:rsidR="00017D60" w:rsidRDefault="00FD497E" w:rsidP="00AF1D48">
      <w:pPr>
        <w:pStyle w:val="Prrafodelista"/>
        <w:numPr>
          <w:ilvl w:val="0"/>
          <w:numId w:val="11"/>
        </w:numPr>
        <w:rPr>
          <w:rFonts w:hint="eastAsia"/>
        </w:rPr>
      </w:pPr>
      <w:r w:rsidRPr="00AF1D48">
        <w:rPr>
          <w:u w:val="single"/>
        </w:rPr>
        <w:t>Abajo a la izquierda</w:t>
      </w:r>
      <w:r>
        <w:t xml:space="preserve">: host, utilizado para hacer pruebas (IP indicada en </w:t>
      </w:r>
      <w:r w:rsidRPr="00AF1D48">
        <w:rPr>
          <w:color w:val="FF99FF"/>
        </w:rPr>
        <w:t>rosa</w:t>
      </w:r>
      <w:r>
        <w:t>).</w:t>
      </w:r>
    </w:p>
    <w:p w14:paraId="33CFF8DF" w14:textId="77777777" w:rsidR="00017D60" w:rsidRDefault="00FD497E">
      <w:pPr>
        <w:rPr>
          <w:rFonts w:hint="eastAsia"/>
        </w:rPr>
      </w:pPr>
      <w:r>
        <w:t>P</w:t>
      </w:r>
      <w:r>
        <w:t xml:space="preserve">odemos ver que </w:t>
      </w:r>
      <w:r>
        <w:t xml:space="preserve">las cuando hacemos un </w:t>
      </w:r>
      <w:r w:rsidRPr="00AF1D48">
        <w:rPr>
          <w:b/>
          <w:bCs/>
        </w:rPr>
        <w:t>ping entre las máquinas virtuales</w:t>
      </w:r>
      <w:r>
        <w:t xml:space="preserve">, hay un </w:t>
      </w:r>
      <w:r w:rsidRPr="00AF1D48">
        <w:rPr>
          <w:b/>
          <w:bCs/>
        </w:rPr>
        <w:t>0% de paquetes perdido</w:t>
      </w:r>
      <w:r>
        <w:t xml:space="preserve">. Sin embargo, cuando hacemos </w:t>
      </w:r>
      <w:r w:rsidRPr="00AF1D48">
        <w:rPr>
          <w:b/>
          <w:bCs/>
        </w:rPr>
        <w:t>ping de cualquier máquina virtual al host</w:t>
      </w:r>
      <w:r>
        <w:t xml:space="preserve">, se </w:t>
      </w:r>
      <w:r w:rsidRPr="00AF1D48">
        <w:rPr>
          <w:b/>
          <w:bCs/>
        </w:rPr>
        <w:t>pierden el 100% de los paquetes</w:t>
      </w:r>
      <w:r>
        <w:t>.</w:t>
      </w:r>
    </w:p>
    <w:p w14:paraId="4C8B5B94" w14:textId="77777777" w:rsidR="00017D60" w:rsidRDefault="00FD497E">
      <w:pPr>
        <w:ind w:firstLine="0"/>
        <w:rPr>
          <w:rFonts w:hint="eastAsia"/>
        </w:rPr>
      </w:pPr>
      <w:r>
        <w:rPr>
          <w:noProof/>
        </w:rPr>
        <w:drawing>
          <wp:inline distT="0" distB="0" distL="0" distR="0" wp14:anchorId="3BEF39D9" wp14:editId="638B1518">
            <wp:extent cx="6120134" cy="3291209"/>
            <wp:effectExtent l="0" t="0" r="0" b="4441"/>
            <wp:docPr id="52" name="Imagen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329120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9450B12" w14:textId="77777777" w:rsidR="00017D60" w:rsidRDefault="00FD497E">
      <w:pPr>
        <w:rPr>
          <w:rFonts w:hint="eastAsia"/>
        </w:rPr>
      </w:pPr>
      <w:r>
        <w:lastRenderedPageBreak/>
        <w:t xml:space="preserve">Ahora podemos comprobar el que </w:t>
      </w:r>
      <w:r w:rsidRPr="00AF1D48">
        <w:rPr>
          <w:b/>
          <w:bCs/>
        </w:rPr>
        <w:t>host no es capaz de comunica</w:t>
      </w:r>
      <w:r w:rsidRPr="00AF1D48">
        <w:rPr>
          <w:b/>
          <w:bCs/>
        </w:rPr>
        <w:t>r con las máquinas virtuales</w:t>
      </w:r>
      <w:r>
        <w:t>.</w:t>
      </w:r>
    </w:p>
    <w:p w14:paraId="08C65DE6" w14:textId="77777777" w:rsidR="00017D60" w:rsidRDefault="00FD497E">
      <w:pPr>
        <w:ind w:firstLine="0"/>
        <w:rPr>
          <w:rFonts w:hint="eastAsia"/>
        </w:rPr>
      </w:pPr>
      <w:r>
        <w:rPr>
          <w:noProof/>
        </w:rPr>
        <w:drawing>
          <wp:inline distT="0" distB="0" distL="0" distR="0" wp14:anchorId="69B533B3" wp14:editId="678D4F23">
            <wp:extent cx="6120134" cy="3499481"/>
            <wp:effectExtent l="0" t="0" r="0" b="5719"/>
            <wp:docPr id="53" name="Imagen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34994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D0D0869" w14:textId="77777777" w:rsidR="00017D60" w:rsidRDefault="00017D60">
      <w:pPr>
        <w:rPr>
          <w:rFonts w:hint="eastAsia"/>
        </w:rPr>
      </w:pPr>
    </w:p>
    <w:p w14:paraId="38088567" w14:textId="77777777" w:rsidR="00017D60" w:rsidRDefault="00FD497E">
      <w:pPr>
        <w:rPr>
          <w:rFonts w:hint="eastAsia"/>
        </w:rPr>
      </w:pPr>
      <w:r>
        <w:t xml:space="preserve">El modo red interna es utilizado para crear redes donde </w:t>
      </w:r>
      <w:r>
        <w:rPr>
          <w:b/>
          <w:bCs/>
        </w:rPr>
        <w:t>solo</w:t>
      </w:r>
      <w:r>
        <w:t xml:space="preserve"> </w:t>
      </w:r>
      <w:r>
        <w:rPr>
          <w:b/>
          <w:bCs/>
        </w:rPr>
        <w:t>se pueden comunicar las máquinas virtuales que se configuran en la misma red</w:t>
      </w:r>
      <w:r>
        <w:t xml:space="preserve">. Es por esto que vemos </w:t>
      </w:r>
      <w:r w:rsidRPr="00AF1D48">
        <w:rPr>
          <w:b/>
          <w:bCs/>
        </w:rPr>
        <w:t>números de red</w:t>
      </w:r>
      <w:r>
        <w:t xml:space="preserve"> y </w:t>
      </w:r>
      <w:r>
        <w:rPr>
          <w:b/>
          <w:bCs/>
        </w:rPr>
        <w:t>mascaras distintas</w:t>
      </w:r>
      <w:r>
        <w:t xml:space="preserve"> a las del host, por lo tan</w:t>
      </w:r>
      <w:r>
        <w:t>to, no se puede comunicar con ellas.</w:t>
      </w:r>
    </w:p>
    <w:p w14:paraId="39F2916B" w14:textId="77777777" w:rsidR="00017D60" w:rsidRDefault="00FD497E">
      <w:pPr>
        <w:rPr>
          <w:rFonts w:hint="eastAsia"/>
        </w:rPr>
      </w:pPr>
      <w:r>
        <w:t>Este tipo de configuración de red resulta muy útil para realizar pruebas con seguridad, debido a que las máquinas virtuales están aisladas de la red, para aprender a utilizar servicios y aplicaciones sin interferir en l</w:t>
      </w:r>
      <w:r>
        <w:t>a red, o para simular redes para su posterior montaje.</w:t>
      </w:r>
    </w:p>
    <w:p w14:paraId="7732E19E" w14:textId="77777777" w:rsidR="00AF1D48" w:rsidRDefault="00AF1D48">
      <w:pPr>
        <w:suppressAutoHyphens w:val="0"/>
        <w:spacing w:after="0"/>
        <w:ind w:firstLine="0"/>
        <w:jc w:val="left"/>
        <w:rPr>
          <w:rFonts w:ascii="Calibri Light" w:hAnsi="Calibri Light" w:cs="Calibri Light"/>
          <w:color w:val="4472C4"/>
          <w:sz w:val="28"/>
          <w:szCs w:val="28"/>
          <w:u w:val="single"/>
        </w:rPr>
      </w:pPr>
      <w:r>
        <w:rPr>
          <w:u w:val="single"/>
        </w:rPr>
        <w:br w:type="page"/>
      </w:r>
    </w:p>
    <w:p w14:paraId="43F452AC" w14:textId="086A75B9" w:rsidR="00340E73" w:rsidRDefault="00340E73" w:rsidP="00340E73">
      <w:pPr>
        <w:pStyle w:val="Ttulo3"/>
      </w:pPr>
      <w:bookmarkStart w:id="60" w:name="_Toc184078344"/>
      <w:r>
        <w:lastRenderedPageBreak/>
        <w:t>Creación de máquina virtual con fichero VDI compartido</w:t>
      </w:r>
      <w:bookmarkEnd w:id="60"/>
    </w:p>
    <w:p w14:paraId="7DFB9598" w14:textId="698239E7" w:rsidR="00017D60" w:rsidRDefault="00FD497E">
      <w:pPr>
        <w:rPr>
          <w:rFonts w:hint="eastAsia"/>
        </w:rPr>
      </w:pPr>
      <w:r w:rsidRPr="00AF1D48">
        <w:rPr>
          <w:b/>
          <w:bCs/>
        </w:rPr>
        <w:t>C</w:t>
      </w:r>
      <w:r w:rsidRPr="00AF1D48">
        <w:rPr>
          <w:b/>
          <w:bCs/>
        </w:rPr>
        <w:t>reamos una máquina virtual</w:t>
      </w:r>
      <w:r>
        <w:t xml:space="preserve"> como lo haríamos normalmente. En primer lugar, le ponemos un nombre, la carpeta de instalación, y el Sistema Operativo.</w:t>
      </w:r>
    </w:p>
    <w:p w14:paraId="37A6D6F7" w14:textId="77777777" w:rsidR="00017D60" w:rsidRDefault="00FD497E">
      <w:pPr>
        <w:ind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321EE3F" wp14:editId="37BDBC61">
            <wp:extent cx="4993858" cy="2195364"/>
            <wp:effectExtent l="0" t="0" r="0" b="0"/>
            <wp:docPr id="54" name="Imagen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93858" cy="219536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6918731" w14:textId="77777777" w:rsidR="00017D60" w:rsidRDefault="00017D60">
      <w:pPr>
        <w:rPr>
          <w:rFonts w:hint="eastAsia"/>
        </w:rPr>
      </w:pPr>
    </w:p>
    <w:p w14:paraId="67FC24E3" w14:textId="77777777" w:rsidR="00017D60" w:rsidRDefault="00FD497E">
      <w:pPr>
        <w:rPr>
          <w:rFonts w:hint="eastAsia"/>
        </w:rPr>
      </w:pPr>
      <w:r>
        <w:t xml:space="preserve">Le asignamos el hardware como si de una </w:t>
      </w:r>
      <w:r>
        <w:t>máquina normal se tratase.</w:t>
      </w:r>
    </w:p>
    <w:p w14:paraId="4F1FFA3F" w14:textId="77777777" w:rsidR="00017D60" w:rsidRDefault="00FD497E">
      <w:pPr>
        <w:ind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4F0B8BF" wp14:editId="21EC3342">
            <wp:extent cx="5326773" cy="1728243"/>
            <wp:effectExtent l="0" t="0" r="7227" b="5307"/>
            <wp:docPr id="55" name="Imagen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26773" cy="172824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8D01E4D" w14:textId="77777777" w:rsidR="00017D60" w:rsidRDefault="00017D60">
      <w:pPr>
        <w:rPr>
          <w:rFonts w:hint="eastAsia"/>
        </w:rPr>
      </w:pPr>
    </w:p>
    <w:p w14:paraId="03273A88" w14:textId="77777777" w:rsidR="00017D60" w:rsidRDefault="00FD497E">
      <w:pPr>
        <w:rPr>
          <w:rFonts w:hint="eastAsia"/>
        </w:rPr>
      </w:pPr>
      <w:r>
        <w:t xml:space="preserve">En la pestaña de </w:t>
      </w:r>
      <w:r w:rsidRPr="00AF1D48">
        <w:rPr>
          <w:b/>
          <w:bCs/>
        </w:rPr>
        <w:t>“Disco duro”</w:t>
      </w:r>
      <w:r>
        <w:t xml:space="preserve">, </w:t>
      </w:r>
      <w:r w:rsidRPr="00AF1D48">
        <w:rPr>
          <w:b/>
          <w:bCs/>
        </w:rPr>
        <w:t>seleccionamos</w:t>
      </w:r>
      <w:r>
        <w:t xml:space="preserve"> la opción </w:t>
      </w:r>
      <w:r w:rsidRPr="00AF1D48">
        <w:rPr>
          <w:b/>
          <w:bCs/>
        </w:rPr>
        <w:t>“Usar un archivo de disco duro virtual existente”</w:t>
      </w:r>
      <w:r>
        <w:t xml:space="preserve">, y </w:t>
      </w:r>
      <w:r w:rsidRPr="00AF1D48">
        <w:rPr>
          <w:b/>
          <w:bCs/>
        </w:rPr>
        <w:t>seleccionamos</w:t>
      </w:r>
      <w:r>
        <w:t xml:space="preserve"> el </w:t>
      </w:r>
      <w:r w:rsidRPr="00AF1D48">
        <w:rPr>
          <w:b/>
          <w:bCs/>
        </w:rPr>
        <w:t>archivo de disco de la máquina virtual original</w:t>
      </w:r>
      <w:r>
        <w:t>.</w:t>
      </w:r>
    </w:p>
    <w:p w14:paraId="12FD1C9F" w14:textId="77777777" w:rsidR="00017D60" w:rsidRDefault="00FD497E">
      <w:pPr>
        <w:ind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D772378" wp14:editId="5E98B125">
            <wp:extent cx="4231742" cy="2721345"/>
            <wp:effectExtent l="0" t="0" r="0" b="2805"/>
            <wp:docPr id="56" name="Imagen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1742" cy="272134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33FAF7F" w14:textId="77777777" w:rsidR="00017D60" w:rsidRDefault="00017D60">
      <w:pPr>
        <w:rPr>
          <w:rFonts w:hint="eastAsia"/>
        </w:rPr>
      </w:pPr>
    </w:p>
    <w:p w14:paraId="3784AC44" w14:textId="05A0E8D3" w:rsidR="00340E73" w:rsidRDefault="00340E73" w:rsidP="00340E73">
      <w:pPr>
        <w:pageBreakBefore/>
      </w:pPr>
      <w:r>
        <w:lastRenderedPageBreak/>
        <w:t>Cuando abramos la nueva máquina, veremos el contenido que hay en la original.</w:t>
      </w:r>
    </w:p>
    <w:p w14:paraId="5F611A88" w14:textId="6EF46802" w:rsidR="00340E73" w:rsidRDefault="00340E73">
      <w:pPr>
        <w:suppressAutoHyphens w:val="0"/>
        <w:spacing w:after="0"/>
        <w:ind w:firstLine="0"/>
        <w:jc w:val="left"/>
        <w:rPr>
          <w:rFonts w:hint="eastAsia"/>
        </w:rPr>
      </w:pPr>
      <w:r w:rsidRPr="00340E73">
        <w:drawing>
          <wp:inline distT="0" distB="0" distL="0" distR="0" wp14:anchorId="31470BF0" wp14:editId="416F82ED">
            <wp:extent cx="6120130" cy="2855595"/>
            <wp:effectExtent l="0" t="0" r="0" b="190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14:paraId="5FAD4C4C" w14:textId="77777777" w:rsidR="00017D60" w:rsidRDefault="00FD497E" w:rsidP="00340E73">
      <w:pPr>
        <w:pStyle w:val="Ttulo1"/>
      </w:pPr>
      <w:bookmarkStart w:id="61" w:name="_Toc184058718"/>
      <w:bookmarkStart w:id="62" w:name="_Toc184061995"/>
      <w:bookmarkStart w:id="63" w:name="_Toc184078345"/>
      <w:r>
        <w:lastRenderedPageBreak/>
        <w:t>Bibliografía</w:t>
      </w:r>
      <w:bookmarkEnd w:id="61"/>
      <w:bookmarkEnd w:id="62"/>
      <w:bookmarkEnd w:id="63"/>
    </w:p>
    <w:p w14:paraId="1654E571" w14:textId="77777777" w:rsidR="00017D60" w:rsidRDefault="00FD497E">
      <w:pPr>
        <w:pStyle w:val="Bibliografa"/>
        <w:ind w:left="720" w:hanging="720"/>
        <w:rPr>
          <w:rFonts w:hint="eastAsia"/>
        </w:rPr>
      </w:pPr>
      <w:r>
        <w:t>L</w:t>
      </w:r>
      <w:r>
        <w:t>uz, S. d. (3 de octubre de 2024)</w:t>
      </w:r>
      <w:r>
        <w:t xml:space="preserve">. </w:t>
      </w:r>
      <w:r>
        <w:rPr>
          <w:i/>
          <w:iCs/>
        </w:rPr>
        <w:t>Redeszone</w:t>
      </w:r>
      <w:r>
        <w:t>. Obtenido de Redeszone: https://www.redeszone.net/tutoriales/redes-cable/configuracion-red-maquina-virtual-virtualbox/</w:t>
      </w:r>
    </w:p>
    <w:p w14:paraId="51F2CDC2" w14:textId="77777777" w:rsidR="00017D60" w:rsidRDefault="00FD497E">
      <w:pPr>
        <w:pStyle w:val="Bibliografa"/>
        <w:ind w:left="720" w:hanging="720"/>
        <w:rPr>
          <w:rFonts w:hint="eastAsia"/>
        </w:rPr>
      </w:pPr>
      <w:r>
        <w:t xml:space="preserve">Microsoft. (2 de diciembre de 2024). </w:t>
      </w:r>
      <w:r>
        <w:rPr>
          <w:i/>
          <w:iCs/>
        </w:rPr>
        <w:t>Copilot</w:t>
      </w:r>
      <w:r>
        <w:t>. Obtenido de Copilot: copilot.microsoft.com</w:t>
      </w:r>
    </w:p>
    <w:p w14:paraId="6ACC5DAC" w14:textId="77777777" w:rsidR="00017D60" w:rsidRDefault="00FD497E">
      <w:pPr>
        <w:pStyle w:val="Bibliografa"/>
        <w:ind w:left="720" w:hanging="720"/>
        <w:rPr>
          <w:rFonts w:hint="eastAsia"/>
        </w:rPr>
      </w:pPr>
      <w:r>
        <w:t xml:space="preserve">OpenAI. (2 de diciembre de 2024). </w:t>
      </w:r>
      <w:r>
        <w:rPr>
          <w:i/>
          <w:iCs/>
        </w:rPr>
        <w:t>Ch</w:t>
      </w:r>
      <w:r>
        <w:rPr>
          <w:i/>
          <w:iCs/>
        </w:rPr>
        <w:t>atGPT</w:t>
      </w:r>
      <w:r>
        <w:t>. Obtenido de ChatGPT: https://chatgpt.com/?model=auto</w:t>
      </w:r>
    </w:p>
    <w:p w14:paraId="3D32734A" w14:textId="77777777" w:rsidR="00017D60" w:rsidRDefault="00017D60">
      <w:pPr>
        <w:rPr>
          <w:rFonts w:hint="eastAsia"/>
        </w:rPr>
      </w:pPr>
    </w:p>
    <w:p w14:paraId="537DB59F" w14:textId="77777777" w:rsidR="00017D60" w:rsidRDefault="00017D60">
      <w:pPr>
        <w:rPr>
          <w:rFonts w:hint="eastAsia"/>
        </w:rPr>
      </w:pPr>
    </w:p>
    <w:p w14:paraId="18AD8981" w14:textId="77777777" w:rsidR="00017D60" w:rsidRDefault="00017D60">
      <w:pPr>
        <w:pStyle w:val="Textbody"/>
        <w:ind w:left="709" w:hanging="709"/>
        <w:jc w:val="both"/>
        <w:rPr>
          <w:rFonts w:hint="eastAsia"/>
        </w:rPr>
      </w:pPr>
    </w:p>
    <w:sectPr w:rsidR="00017D60">
      <w:headerReference w:type="default" r:id="rId64"/>
      <w:footerReference w:type="default" r:id="rId65"/>
      <w:pgSz w:w="11906" w:h="16838"/>
      <w:pgMar w:top="1134" w:right="1134" w:bottom="1134" w:left="1134" w:header="720" w:footer="39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3B0732" w14:textId="77777777" w:rsidR="00FD497E" w:rsidRDefault="00FD497E">
      <w:pPr>
        <w:spacing w:after="0"/>
        <w:rPr>
          <w:rFonts w:hint="eastAsia"/>
        </w:rPr>
      </w:pPr>
      <w:r>
        <w:separator/>
      </w:r>
    </w:p>
  </w:endnote>
  <w:endnote w:type="continuationSeparator" w:id="0">
    <w:p w14:paraId="77B0BBC3" w14:textId="77777777" w:rsidR="00FD497E" w:rsidRDefault="00FD497E">
      <w:pPr>
        <w:spacing w:after="0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OpenSymbol">
    <w:altName w:val="Segoe UI Symbol"/>
    <w:charset w:val="02"/>
    <w:family w:val="auto"/>
    <w:pitch w:val="default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iberation Sans"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D2BB39" w14:textId="77777777" w:rsidR="0041016C" w:rsidRPr="008C23CD" w:rsidRDefault="0041016C">
    <w:pPr>
      <w:pStyle w:val="Piedepgina"/>
      <w:ind w:firstLine="0"/>
      <w:jc w:val="center"/>
      <w:rPr>
        <w:rFonts w:hint="eastAsia"/>
        <w:color w:val="808080" w:themeColor="background1" w:themeShade="80"/>
      </w:rPr>
    </w:pPr>
    <w:r w:rsidRPr="008C23CD">
      <w:rPr>
        <w:color w:val="808080" w:themeColor="background1" w:themeShade="80"/>
      </w:rPr>
      <w:t>-</w:t>
    </w:r>
    <w:r w:rsidRPr="008C23CD">
      <w:rPr>
        <w:color w:val="808080" w:themeColor="background1" w:themeShade="80"/>
      </w:rPr>
      <w:fldChar w:fldCharType="begin"/>
    </w:r>
    <w:r w:rsidRPr="008C23CD">
      <w:rPr>
        <w:color w:val="808080" w:themeColor="background1" w:themeShade="80"/>
      </w:rPr>
      <w:instrText xml:space="preserve"> PAGE </w:instrText>
    </w:r>
    <w:r w:rsidRPr="008C23CD">
      <w:rPr>
        <w:rFonts w:hint="eastAsia"/>
        <w:color w:val="808080" w:themeColor="background1" w:themeShade="80"/>
      </w:rPr>
      <w:fldChar w:fldCharType="separate"/>
    </w:r>
    <w:r w:rsidRPr="008C23CD">
      <w:rPr>
        <w:color w:val="808080" w:themeColor="background1" w:themeShade="80"/>
      </w:rPr>
      <w:t>2</w:t>
    </w:r>
    <w:r w:rsidRPr="008C23CD">
      <w:rPr>
        <w:color w:val="808080" w:themeColor="background1" w:themeShade="80"/>
      </w:rPr>
      <w:fldChar w:fldCharType="end"/>
    </w:r>
    <w:r w:rsidRPr="008C23CD">
      <w:rPr>
        <w:color w:val="808080" w:themeColor="background1" w:themeShade="80"/>
      </w:rPr>
      <w:t>-</w:t>
    </w:r>
  </w:p>
  <w:p w14:paraId="0C6531C2" w14:textId="77777777" w:rsidR="0041016C" w:rsidRDefault="0041016C">
    <w:pPr>
      <w:pStyle w:val="Piedepgina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AFA946" w14:textId="77777777" w:rsidR="00FD497E" w:rsidRDefault="00FD497E">
      <w:pPr>
        <w:spacing w:after="0"/>
        <w:rPr>
          <w:rFonts w:hint="eastAsia"/>
        </w:rPr>
      </w:pPr>
      <w:r>
        <w:rPr>
          <w:color w:val="000000"/>
        </w:rPr>
        <w:separator/>
      </w:r>
    </w:p>
  </w:footnote>
  <w:footnote w:type="continuationSeparator" w:id="0">
    <w:p w14:paraId="67BF6529" w14:textId="77777777" w:rsidR="00FD497E" w:rsidRDefault="00FD497E">
      <w:pPr>
        <w:spacing w:after="0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1415A0" w14:textId="1F00CB60" w:rsidR="00CB5D58" w:rsidRDefault="00FD497E">
    <w:pPr>
      <w:pStyle w:val="Encabezado"/>
      <w:ind w:firstLine="0"/>
      <w:rPr>
        <w:rFonts w:hint="eastAsia"/>
        <w:i/>
        <w:iCs/>
        <w:sz w:val="22"/>
        <w:szCs w:val="1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D20E35" w14:textId="77777777" w:rsidR="0041016C" w:rsidRPr="008C23CD" w:rsidRDefault="0041016C">
    <w:pPr>
      <w:pStyle w:val="Encabezado"/>
      <w:ind w:firstLine="0"/>
      <w:rPr>
        <w:rFonts w:hint="eastAsia"/>
        <w:i/>
        <w:iCs/>
        <w:color w:val="808080" w:themeColor="background1" w:themeShade="80"/>
        <w:sz w:val="22"/>
        <w:szCs w:val="18"/>
      </w:rPr>
    </w:pPr>
    <w:r w:rsidRPr="008C23CD">
      <w:rPr>
        <w:i/>
        <w:iCs/>
        <w:color w:val="808080" w:themeColor="background1" w:themeShade="80"/>
        <w:sz w:val="22"/>
        <w:szCs w:val="18"/>
      </w:rPr>
      <w:t>Configuración Inicial de VirtualBox (Sistemas Informáticos)</w:t>
    </w:r>
    <w:r w:rsidRPr="008C23CD">
      <w:rPr>
        <w:i/>
        <w:iCs/>
        <w:color w:val="808080" w:themeColor="background1" w:themeShade="80"/>
        <w:sz w:val="22"/>
        <w:szCs w:val="18"/>
      </w:rPr>
      <w:tab/>
      <w:t xml:space="preserve">                        Antonio Salces Alcaraz (1º DAM)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818EB"/>
    <w:multiLevelType w:val="multilevel"/>
    <w:tmpl w:val="3122594A"/>
    <w:lvl w:ilvl="0">
      <w:numFmt w:val="bullet"/>
      <w:lvlText w:val=""/>
      <w:lvlJc w:val="left"/>
      <w:pPr>
        <w:ind w:left="1429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149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69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589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09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029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49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69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189" w:hanging="360"/>
      </w:pPr>
      <w:rPr>
        <w:rFonts w:ascii="Wingdings" w:hAnsi="Wingdings"/>
      </w:rPr>
    </w:lvl>
  </w:abstractNum>
  <w:abstractNum w:abstractNumId="1" w15:restartNumberingAfterBreak="0">
    <w:nsid w:val="0FFC6CB7"/>
    <w:multiLevelType w:val="multilevel"/>
    <w:tmpl w:val="D7E05098"/>
    <w:styleLink w:val="WWOutlineListStyl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none"/>
      <w:lvlText w:val="%2"/>
      <w:lvlJc w:val="left"/>
    </w:lvl>
    <w:lvl w:ilvl="2">
      <w:start w:val="1"/>
      <w:numFmt w:val="decimal"/>
      <w:lvlText w:val="%1.%2.%3."/>
      <w:lvlJc w:val="left"/>
      <w:pPr>
        <w:ind w:left="1141" w:hanging="432"/>
      </w:pPr>
      <w:rPr>
        <w:rFonts w:ascii="Calibri Light" w:eastAsia="Times New Roman" w:hAnsi="Calibri Light" w:cs="Mangal"/>
        <w:color w:val="4472C4"/>
        <w:sz w:val="28"/>
      </w:rPr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2" w15:restartNumberingAfterBreak="0">
    <w:nsid w:val="1E9A3F89"/>
    <w:multiLevelType w:val="multilevel"/>
    <w:tmpl w:val="EE7CAD72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3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22235773"/>
    <w:multiLevelType w:val="multilevel"/>
    <w:tmpl w:val="48ECE19E"/>
    <w:styleLink w:val="WWOutlineListStyle1"/>
    <w:lvl w:ilvl="0">
      <w:start w:val="1"/>
      <w:numFmt w:val="decimal"/>
      <w:lvlText w:val="%1."/>
      <w:lvlJc w:val="left"/>
      <w:pPr>
        <w:ind w:left="432" w:hanging="432"/>
      </w:pPr>
    </w:lvl>
    <w:lvl w:ilvl="1">
      <w:start w:val="1"/>
      <w:numFmt w:val="none"/>
      <w:lvlText w:val="%2"/>
      <w:lvlJc w:val="left"/>
    </w:lvl>
    <w:lvl w:ilvl="2">
      <w:start w:val="1"/>
      <w:numFmt w:val="decimal"/>
      <w:lvlText w:val="%1.%2.%3."/>
      <w:lvlJc w:val="left"/>
      <w:pPr>
        <w:ind w:left="1429" w:hanging="720"/>
      </w:pPr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4" w15:restartNumberingAfterBreak="0">
    <w:nsid w:val="2BE41495"/>
    <w:multiLevelType w:val="multilevel"/>
    <w:tmpl w:val="8592C2BA"/>
    <w:lvl w:ilvl="0">
      <w:numFmt w:val="bullet"/>
      <w:lvlText w:val=""/>
      <w:lvlJc w:val="left"/>
      <w:pPr>
        <w:ind w:left="1429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149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69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589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09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029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49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69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189" w:hanging="360"/>
      </w:pPr>
      <w:rPr>
        <w:rFonts w:ascii="Wingdings" w:hAnsi="Wingdings"/>
      </w:rPr>
    </w:lvl>
  </w:abstractNum>
  <w:abstractNum w:abstractNumId="5" w15:restartNumberingAfterBreak="0">
    <w:nsid w:val="32052CE7"/>
    <w:multiLevelType w:val="multilevel"/>
    <w:tmpl w:val="1E48242C"/>
    <w:styleLink w:val="WWOutlineListStyle2"/>
    <w:lvl w:ilvl="0">
      <w:start w:val="1"/>
      <w:numFmt w:val="decimal"/>
      <w:pStyle w:val="Ttulo1"/>
      <w:lvlText w:val="%1."/>
      <w:lvlJc w:val="left"/>
      <w:pPr>
        <w:ind w:left="432" w:hanging="432"/>
      </w:pPr>
    </w:lvl>
    <w:lvl w:ilvl="1">
      <w:start w:val="1"/>
      <w:numFmt w:val="none"/>
      <w:lvlText w:val="%2"/>
      <w:lvlJc w:val="left"/>
    </w:lvl>
    <w:lvl w:ilvl="2">
      <w:start w:val="1"/>
      <w:numFmt w:val="decimal"/>
      <w:lvlText w:val="%1.%2.%3."/>
      <w:lvlJc w:val="left"/>
      <w:pPr>
        <w:ind w:left="1429" w:hanging="720"/>
      </w:pPr>
    </w:lvl>
    <w:lvl w:ilvl="3">
      <w:start w:val="1"/>
      <w:numFmt w:val="none"/>
      <w:lvlText w:val=""/>
      <w:lvlJc w:val="left"/>
    </w:lvl>
    <w:lvl w:ilvl="4">
      <w:start w:val="1"/>
      <w:numFmt w:val="none"/>
      <w:lvlText w:val="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6" w15:restartNumberingAfterBreak="0">
    <w:nsid w:val="33CE2361"/>
    <w:multiLevelType w:val="hybridMultilevel"/>
    <w:tmpl w:val="D1D20B80"/>
    <w:lvl w:ilvl="0" w:tplc="0C0A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7" w15:restartNumberingAfterBreak="0">
    <w:nsid w:val="3F183EEC"/>
    <w:multiLevelType w:val="multilevel"/>
    <w:tmpl w:val="2C341E34"/>
    <w:lvl w:ilvl="0">
      <w:numFmt w:val="bullet"/>
      <w:lvlText w:val=""/>
      <w:lvlJc w:val="left"/>
      <w:pPr>
        <w:ind w:left="1429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149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69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589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09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029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49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69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189" w:hanging="360"/>
      </w:pPr>
      <w:rPr>
        <w:rFonts w:ascii="Wingdings" w:hAnsi="Wingdings"/>
      </w:rPr>
    </w:lvl>
  </w:abstractNum>
  <w:abstractNum w:abstractNumId="8" w15:restartNumberingAfterBreak="0">
    <w:nsid w:val="7CC56C08"/>
    <w:multiLevelType w:val="multilevel"/>
    <w:tmpl w:val="5EDCA04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8"/>
  </w:num>
  <w:num w:numId="5">
    <w:abstractNumId w:val="7"/>
  </w:num>
  <w:num w:numId="6">
    <w:abstractNumId w:val="4"/>
  </w:num>
  <w:num w:numId="7">
    <w:abstractNumId w:val="0"/>
  </w:num>
  <w:num w:numId="8">
    <w:abstractNumId w:val="2"/>
  </w:num>
  <w:num w:numId="9">
    <w:abstractNumId w:val="2"/>
    <w:lvlOverride w:ilvl="0">
      <w:startOverride w:val="2"/>
    </w:lvlOverride>
    <w:lvlOverride w:ilvl="1">
      <w:startOverride w:val="5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09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017D60"/>
    <w:rsid w:val="00017D60"/>
    <w:rsid w:val="000B2D02"/>
    <w:rsid w:val="00237BC1"/>
    <w:rsid w:val="00340E73"/>
    <w:rsid w:val="00380A6C"/>
    <w:rsid w:val="0041016C"/>
    <w:rsid w:val="00886660"/>
    <w:rsid w:val="008869E0"/>
    <w:rsid w:val="008C23CD"/>
    <w:rsid w:val="00A375A9"/>
    <w:rsid w:val="00AF1D48"/>
    <w:rsid w:val="00FD49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56FE37"/>
  <w15:docId w15:val="{BCD06C36-2B44-4776-B848-54BF0919B3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SimSun" w:hAnsi="Liberation Serif" w:cs="Arial"/>
        <w:kern w:val="3"/>
        <w:sz w:val="24"/>
        <w:szCs w:val="24"/>
        <w:lang w:val="es-ES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after="120"/>
      <w:ind w:firstLine="709"/>
      <w:jc w:val="both"/>
    </w:pPr>
  </w:style>
  <w:style w:type="paragraph" w:styleId="Ttulo1">
    <w:name w:val="heading 1"/>
    <w:basedOn w:val="Heading"/>
    <w:next w:val="Textbody"/>
    <w:uiPriority w:val="9"/>
    <w:qFormat/>
    <w:rsid w:val="00340E73"/>
    <w:pPr>
      <w:numPr>
        <w:numId w:val="1"/>
      </w:numPr>
      <w:outlineLvl w:val="0"/>
    </w:pPr>
    <w:rPr>
      <w:rFonts w:ascii="Calibri Light" w:hAnsi="Calibri Light" w:cs="Calibri Light"/>
      <w:color w:val="4472C4"/>
      <w:sz w:val="36"/>
      <w:szCs w:val="36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rFonts w:ascii="Calibri Light" w:eastAsia="Times New Roman" w:hAnsi="Calibri Light" w:cs="Mangal"/>
      <w:color w:val="2F5496"/>
      <w:sz w:val="26"/>
      <w:szCs w:val="23"/>
    </w:rPr>
  </w:style>
  <w:style w:type="paragraph" w:styleId="Ttulo3">
    <w:name w:val="heading 3"/>
    <w:basedOn w:val="Prrafodelista"/>
    <w:next w:val="Normal"/>
    <w:uiPriority w:val="9"/>
    <w:unhideWhenUsed/>
    <w:qFormat/>
    <w:rsid w:val="00340E73"/>
    <w:pPr>
      <w:numPr>
        <w:ilvl w:val="1"/>
        <w:numId w:val="8"/>
      </w:numPr>
      <w:outlineLvl w:val="2"/>
    </w:pPr>
    <w:rPr>
      <w:rFonts w:ascii="Calibri Light" w:hAnsi="Calibri Light" w:cs="Calibri Light"/>
      <w:color w:val="4472C4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WWOutlineListStyle2">
    <w:name w:val="WW_OutlineListStyle_2"/>
    <w:basedOn w:val="Sinlista"/>
    <w:pPr>
      <w:numPr>
        <w:numId w:val="1"/>
      </w:numPr>
    </w:pPr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NumberingSymbols">
    <w:name w:val="Numbering Symbols"/>
  </w:style>
  <w:style w:type="paragraph" w:styleId="Prrafodelista">
    <w:name w:val="List Paragraph"/>
    <w:basedOn w:val="Normal"/>
    <w:pPr>
      <w:ind w:left="720"/>
      <w:contextualSpacing/>
    </w:pPr>
    <w:rPr>
      <w:rFonts w:cs="Mangal"/>
      <w:szCs w:val="21"/>
    </w:rPr>
  </w:style>
  <w:style w:type="character" w:customStyle="1" w:styleId="Ttulo1Car">
    <w:name w:val="Título 1 Car"/>
    <w:basedOn w:val="Fuentedeprrafopredeter"/>
    <w:rPr>
      <w:rFonts w:ascii="Liberation Sans" w:eastAsia="Microsoft YaHei" w:hAnsi="Liberation Sans"/>
      <w:b/>
      <w:bCs/>
      <w:sz w:val="36"/>
      <w:szCs w:val="36"/>
    </w:rPr>
  </w:style>
  <w:style w:type="paragraph" w:styleId="Bibliografa">
    <w:name w:val="Bibliography"/>
    <w:basedOn w:val="Normal"/>
    <w:next w:val="Normal"/>
    <w:rPr>
      <w:rFonts w:cs="Mangal"/>
      <w:szCs w:val="21"/>
    </w:rPr>
  </w:style>
  <w:style w:type="paragraph" w:styleId="Ttulo">
    <w:name w:val="Title"/>
    <w:basedOn w:val="Normal"/>
    <w:next w:val="Normal"/>
    <w:uiPriority w:val="10"/>
    <w:qFormat/>
    <w:pPr>
      <w:ind w:firstLine="0"/>
      <w:contextualSpacing/>
    </w:pPr>
    <w:rPr>
      <w:rFonts w:ascii="Calibri Light" w:eastAsia="Times New Roman" w:hAnsi="Calibri Light" w:cs="Mangal"/>
      <w:spacing w:val="-10"/>
      <w:sz w:val="28"/>
    </w:rPr>
  </w:style>
  <w:style w:type="character" w:customStyle="1" w:styleId="TtuloCar">
    <w:name w:val="Título Car"/>
    <w:basedOn w:val="Fuentedeprrafopredeter"/>
    <w:rPr>
      <w:rFonts w:ascii="Calibri Light" w:eastAsia="Times New Roman" w:hAnsi="Calibri Light" w:cs="Mangal"/>
      <w:spacing w:val="-10"/>
      <w:kern w:val="3"/>
      <w:sz w:val="28"/>
    </w:rPr>
  </w:style>
  <w:style w:type="paragraph" w:styleId="Encabezado">
    <w:name w:val="header"/>
    <w:basedOn w:val="Normal"/>
    <w:pPr>
      <w:tabs>
        <w:tab w:val="center" w:pos="4252"/>
        <w:tab w:val="right" w:pos="8504"/>
      </w:tabs>
      <w:spacing w:after="0"/>
    </w:pPr>
    <w:rPr>
      <w:rFonts w:cs="Mangal"/>
      <w:szCs w:val="21"/>
    </w:rPr>
  </w:style>
  <w:style w:type="character" w:customStyle="1" w:styleId="EncabezadoCar">
    <w:name w:val="Encabezado Car"/>
    <w:basedOn w:val="Fuentedeprrafopredeter"/>
    <w:rPr>
      <w:rFonts w:cs="Mangal"/>
      <w:szCs w:val="21"/>
    </w:rPr>
  </w:style>
  <w:style w:type="paragraph" w:styleId="Piedepgina">
    <w:name w:val="footer"/>
    <w:basedOn w:val="Normal"/>
    <w:pPr>
      <w:tabs>
        <w:tab w:val="center" w:pos="4252"/>
        <w:tab w:val="right" w:pos="8504"/>
      </w:tabs>
      <w:spacing w:after="0"/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rPr>
      <w:rFonts w:cs="Mangal"/>
      <w:szCs w:val="21"/>
    </w:rPr>
  </w:style>
  <w:style w:type="character" w:customStyle="1" w:styleId="Ttulo2Car">
    <w:name w:val="Título 2 Car"/>
    <w:basedOn w:val="Fuentedeprrafopredeter"/>
    <w:rPr>
      <w:rFonts w:ascii="Calibri Light" w:eastAsia="Times New Roman" w:hAnsi="Calibri Light" w:cs="Mangal"/>
      <w:color w:val="2F5496"/>
      <w:sz w:val="26"/>
      <w:szCs w:val="23"/>
    </w:rPr>
  </w:style>
  <w:style w:type="paragraph" w:styleId="TDC1">
    <w:name w:val="toc 1"/>
    <w:basedOn w:val="Normal"/>
    <w:next w:val="Normal"/>
    <w:autoRedefine/>
    <w:uiPriority w:val="39"/>
    <w:rsid w:val="008869E0"/>
    <w:pPr>
      <w:tabs>
        <w:tab w:val="left" w:pos="387"/>
        <w:tab w:val="right" w:leader="underscore" w:pos="9628"/>
      </w:tabs>
      <w:spacing w:before="120"/>
      <w:ind w:firstLine="0"/>
    </w:pPr>
    <w:rPr>
      <w:rFonts w:ascii="Calibri" w:hAnsi="Calibri" w:cs="Calibri"/>
      <w:b/>
      <w:bCs/>
      <w:caps/>
      <w:sz w:val="22"/>
      <w:szCs w:val="22"/>
      <w:u w:val="single"/>
    </w:rPr>
  </w:style>
  <w:style w:type="paragraph" w:styleId="TDC2">
    <w:name w:val="toc 2"/>
    <w:basedOn w:val="Normal"/>
    <w:next w:val="Normal"/>
    <w:autoRedefine/>
    <w:pPr>
      <w:spacing w:after="0"/>
      <w:ind w:firstLine="0"/>
    </w:pPr>
    <w:rPr>
      <w:rFonts w:ascii="Calibri" w:hAnsi="Calibri" w:cs="Calibri"/>
      <w:b/>
      <w:bCs/>
      <w:smallCaps/>
      <w:sz w:val="22"/>
      <w:szCs w:val="22"/>
    </w:rPr>
  </w:style>
  <w:style w:type="paragraph" w:styleId="TDC3">
    <w:name w:val="toc 3"/>
    <w:basedOn w:val="Normal"/>
    <w:next w:val="Normal"/>
    <w:autoRedefine/>
    <w:uiPriority w:val="39"/>
    <w:pPr>
      <w:spacing w:after="0"/>
      <w:ind w:firstLine="0"/>
    </w:pPr>
    <w:rPr>
      <w:rFonts w:ascii="Calibri" w:hAnsi="Calibri" w:cs="Calibri"/>
      <w:smallCaps/>
      <w:sz w:val="22"/>
      <w:szCs w:val="22"/>
    </w:rPr>
  </w:style>
  <w:style w:type="paragraph" w:styleId="TDC4">
    <w:name w:val="toc 4"/>
    <w:basedOn w:val="Normal"/>
    <w:next w:val="Normal"/>
    <w:autoRedefine/>
    <w:pPr>
      <w:spacing w:after="0"/>
      <w:ind w:firstLine="0"/>
    </w:pPr>
    <w:rPr>
      <w:rFonts w:ascii="Calibri" w:hAnsi="Calibri" w:cs="Calibri"/>
      <w:sz w:val="22"/>
      <w:szCs w:val="22"/>
    </w:rPr>
  </w:style>
  <w:style w:type="paragraph" w:styleId="TDC5">
    <w:name w:val="toc 5"/>
    <w:basedOn w:val="Normal"/>
    <w:next w:val="Normal"/>
    <w:autoRedefine/>
    <w:pPr>
      <w:spacing w:after="0"/>
      <w:ind w:firstLine="0"/>
    </w:pPr>
    <w:rPr>
      <w:rFonts w:ascii="Calibri" w:hAnsi="Calibri" w:cs="Calibri"/>
      <w:sz w:val="22"/>
      <w:szCs w:val="22"/>
    </w:rPr>
  </w:style>
  <w:style w:type="paragraph" w:styleId="TDC6">
    <w:name w:val="toc 6"/>
    <w:basedOn w:val="Normal"/>
    <w:next w:val="Normal"/>
    <w:autoRedefine/>
    <w:pPr>
      <w:spacing w:after="0"/>
      <w:ind w:firstLine="0"/>
    </w:pPr>
    <w:rPr>
      <w:rFonts w:ascii="Calibri" w:hAnsi="Calibri" w:cs="Calibri"/>
      <w:sz w:val="22"/>
      <w:szCs w:val="22"/>
    </w:rPr>
  </w:style>
  <w:style w:type="paragraph" w:styleId="TDC7">
    <w:name w:val="toc 7"/>
    <w:basedOn w:val="Normal"/>
    <w:next w:val="Normal"/>
    <w:autoRedefine/>
    <w:pPr>
      <w:spacing w:after="0"/>
      <w:ind w:firstLine="0"/>
    </w:pPr>
    <w:rPr>
      <w:rFonts w:ascii="Calibri" w:hAnsi="Calibri" w:cs="Calibri"/>
      <w:sz w:val="22"/>
      <w:szCs w:val="22"/>
    </w:rPr>
  </w:style>
  <w:style w:type="paragraph" w:styleId="TDC8">
    <w:name w:val="toc 8"/>
    <w:basedOn w:val="Normal"/>
    <w:next w:val="Normal"/>
    <w:autoRedefine/>
    <w:pPr>
      <w:spacing w:after="0"/>
      <w:ind w:firstLine="0"/>
    </w:pPr>
    <w:rPr>
      <w:rFonts w:ascii="Calibri" w:hAnsi="Calibri" w:cs="Calibri"/>
      <w:sz w:val="22"/>
      <w:szCs w:val="22"/>
    </w:rPr>
  </w:style>
  <w:style w:type="paragraph" w:styleId="TDC9">
    <w:name w:val="toc 9"/>
    <w:basedOn w:val="Normal"/>
    <w:next w:val="Normal"/>
    <w:autoRedefine/>
    <w:pPr>
      <w:spacing w:after="0"/>
      <w:ind w:firstLine="0"/>
    </w:pPr>
    <w:rPr>
      <w:rFonts w:ascii="Calibri" w:hAnsi="Calibri" w:cs="Calibri"/>
      <w:sz w:val="22"/>
      <w:szCs w:val="22"/>
    </w:rPr>
  </w:style>
  <w:style w:type="character" w:styleId="Hipervnculo">
    <w:name w:val="Hyperlink"/>
    <w:basedOn w:val="Fuentedeprrafopredeter"/>
    <w:uiPriority w:val="99"/>
    <w:rPr>
      <w:color w:val="0563C1"/>
      <w:u w:val="single"/>
    </w:rPr>
  </w:style>
  <w:style w:type="character" w:customStyle="1" w:styleId="Ttulo3Car">
    <w:name w:val="Título 3 Car"/>
    <w:basedOn w:val="Fuentedeprrafopredeter"/>
    <w:rPr>
      <w:rFonts w:cs="Mangal"/>
      <w:color w:val="4472C4"/>
      <w:sz w:val="28"/>
      <w:szCs w:val="28"/>
    </w:rPr>
  </w:style>
  <w:style w:type="paragraph" w:styleId="Sinespaciado">
    <w:name w:val="No Spacing"/>
    <w:pPr>
      <w:textAlignment w:val="auto"/>
    </w:pPr>
    <w:rPr>
      <w:rFonts w:ascii="Calibri" w:eastAsia="Times New Roman" w:hAnsi="Calibri" w:cs="Times New Roman"/>
      <w:kern w:val="0"/>
      <w:sz w:val="22"/>
      <w:szCs w:val="22"/>
      <w:lang w:eastAsia="es-ES" w:bidi="ar-SA"/>
    </w:rPr>
  </w:style>
  <w:style w:type="character" w:customStyle="1" w:styleId="SinespaciadoCar">
    <w:name w:val="Sin espaciado Car"/>
    <w:basedOn w:val="Fuentedeprrafopredeter"/>
    <w:rPr>
      <w:rFonts w:ascii="Calibri" w:eastAsia="Times New Roman" w:hAnsi="Calibri" w:cs="Times New Roman"/>
      <w:kern w:val="0"/>
      <w:sz w:val="22"/>
      <w:szCs w:val="22"/>
      <w:lang w:eastAsia="es-ES" w:bidi="ar-SA"/>
    </w:rPr>
  </w:style>
  <w:style w:type="character" w:styleId="Mencinsinresolver">
    <w:name w:val="Unresolved Mention"/>
    <w:basedOn w:val="Fuentedeprrafopredeter"/>
    <w:rPr>
      <w:color w:val="605E5C"/>
      <w:shd w:val="clear" w:color="auto" w:fill="E1DFDD"/>
    </w:rPr>
  </w:style>
  <w:style w:type="numbering" w:customStyle="1" w:styleId="WWOutlineListStyle1">
    <w:name w:val="WW_OutlineListStyle_1"/>
    <w:basedOn w:val="Sinlista"/>
    <w:pPr>
      <w:numPr>
        <w:numId w:val="2"/>
      </w:numPr>
    </w:pPr>
  </w:style>
  <w:style w:type="numbering" w:customStyle="1" w:styleId="WWOutlineListStyle">
    <w:name w:val="WW_OutlineListStyle"/>
    <w:basedOn w:val="Sinlista"/>
    <w:pPr>
      <w:numPr>
        <w:numId w:val="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2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eader" Target="header1.xm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.dotm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29</Pages>
  <Words>2018</Words>
  <Characters>11101</Characters>
  <Application>Microsoft Office Word</Application>
  <DocSecurity>0</DocSecurity>
  <Lines>92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configuración inicial de  virtualbox</vt:lpstr>
    </vt:vector>
  </TitlesOfParts>
  <Company/>
  <LinksUpToDate>false</LinksUpToDate>
  <CharactersWithSpaces>13093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configuración inicial de  virtualbox</dc:title>
  <dc:subject>Sistemas Informáticos</dc:subject>
  <dc:creator>Antonio Salces Alcaraz</dc:creator>
  <cp:lastModifiedBy>Antonio</cp:lastModifiedBy>
  <cp:revision>11</cp:revision>
  <cp:lastPrinted>2024-12-02T23:42:00Z</cp:lastPrinted>
  <dcterms:created xsi:type="dcterms:W3CDTF">2024-12-02T23:35:00Z</dcterms:created>
  <dcterms:modified xsi:type="dcterms:W3CDTF">2024-12-02T23:44:00Z</dcterms:modified>
</cp:coreProperties>
</file>